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D13648" w:rsidRDefault="00C334DE"/>
    <w:sdt>
      <w:sdt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D13648" w:rsidRDefault="00C334DE"/>
        <w:p w14:paraId="3B6BEC95" w14:textId="77777777" w:rsidR="00C334DE" w:rsidRPr="00D13648" w:rsidRDefault="00D10E8A"/>
      </w:sdtContent>
    </w:sdt>
    <w:p w14:paraId="365FDBCF" w14:textId="77777777" w:rsidR="00C334DE" w:rsidRPr="00D13648" w:rsidRDefault="00C334DE"/>
    <w:p w14:paraId="16805936" w14:textId="77777777" w:rsidR="00C334DE" w:rsidRPr="00D13648" w:rsidRDefault="00C334DE"/>
    <w:p w14:paraId="54EB2B42" w14:textId="77777777" w:rsidR="00C334DE" w:rsidRPr="00D13648" w:rsidRDefault="00C334DE">
      <w:r w:rsidRPr="00D1364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77BBDE" w:rsidR="00C334DE" w:rsidRPr="00C334DE" w:rsidRDefault="006B3514" w:rsidP="00C277B3">
                            <w:pPr>
                              <w:pStyle w:val="Ttulo"/>
                              <w:jc w:val="center"/>
                            </w:pPr>
                            <w:r>
                              <w:t>Seguros Confianza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77BBDE" w:rsidR="00C334DE" w:rsidRPr="00C334DE" w:rsidRDefault="006B3514" w:rsidP="00C277B3">
                      <w:pPr>
                        <w:pStyle w:val="Ttulo"/>
                        <w:jc w:val="center"/>
                      </w:pPr>
                      <w:r>
                        <w:t>Seguros Confianza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Pr="00D13648" w:rsidRDefault="00C334DE"/>
    <w:p w14:paraId="4A2ABB7F" w14:textId="77777777" w:rsidR="001A7FE5" w:rsidRPr="00D13648" w:rsidRDefault="001A7FE5"/>
    <w:p w14:paraId="3206196D" w14:textId="3A7DA43D" w:rsidR="00C334DE" w:rsidRPr="00D13648" w:rsidRDefault="006B3514" w:rsidP="006B3514">
      <w:pPr>
        <w:jc w:val="center"/>
      </w:pPr>
      <w:r w:rsidRPr="00D13648">
        <w:rPr>
          <w:noProof/>
        </w:rPr>
        <w:drawing>
          <wp:inline distT="0" distB="0" distL="0" distR="0" wp14:anchorId="01128783" wp14:editId="3EE56DC7">
            <wp:extent cx="487680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A48" w14:textId="77777777" w:rsidR="00C334DE" w:rsidRPr="00D13648" w:rsidRDefault="00C334DE"/>
    <w:p w14:paraId="326F3C49" w14:textId="2B048281" w:rsidR="00C334DE" w:rsidRPr="00D13648" w:rsidRDefault="006B3514" w:rsidP="006B3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D13648">
        <w:rPr>
          <w:b/>
          <w:bCs/>
          <w:i/>
          <w:iCs/>
          <w:color w:val="1F3864" w:themeColor="accent1" w:themeShade="80"/>
          <w:sz w:val="28"/>
          <w:szCs w:val="28"/>
        </w:rPr>
        <w:lastRenderedPageBreak/>
        <w:t>https://github.com/Abentfork/Proyecto-final-BBDD-Adrian-Ramos-Espinosa</w:t>
      </w:r>
    </w:p>
    <w:p w14:paraId="7068819A" w14:textId="77777777" w:rsidR="00C334DE" w:rsidRPr="00D13648" w:rsidRDefault="00C334DE"/>
    <w:p w14:paraId="7440DCEA" w14:textId="77777777" w:rsidR="00C334DE" w:rsidRPr="00D13648" w:rsidRDefault="00C334DE"/>
    <w:p w14:paraId="7767F377" w14:textId="77777777" w:rsidR="00C334DE" w:rsidRPr="00D13648" w:rsidRDefault="00C334DE"/>
    <w:p w14:paraId="69F4232D" w14:textId="77777777" w:rsidR="00C334DE" w:rsidRPr="00D13648" w:rsidRDefault="00C334DE"/>
    <w:p w14:paraId="55F6546E" w14:textId="77777777" w:rsidR="00C334DE" w:rsidRPr="00D13648" w:rsidRDefault="00C334DE"/>
    <w:p w14:paraId="6611ED0E" w14:textId="77777777" w:rsidR="00C334DE" w:rsidRPr="00D13648" w:rsidRDefault="00C334DE"/>
    <w:p w14:paraId="58C01DE8" w14:textId="77777777" w:rsidR="00C334DE" w:rsidRPr="00D13648" w:rsidRDefault="00C334DE"/>
    <w:p w14:paraId="5D4835BB" w14:textId="77777777" w:rsidR="00C334DE" w:rsidRPr="00D13648" w:rsidRDefault="00C334DE"/>
    <w:p w14:paraId="364228B7" w14:textId="77777777" w:rsidR="00C334DE" w:rsidRPr="00D13648" w:rsidRDefault="00C334DE"/>
    <w:p w14:paraId="2320CFE5" w14:textId="77777777" w:rsidR="00C334DE" w:rsidRPr="00D13648" w:rsidRDefault="00C334DE"/>
    <w:p w14:paraId="3CD44EBF" w14:textId="77777777" w:rsidR="00C334DE" w:rsidRPr="00D13648" w:rsidRDefault="00C334DE"/>
    <w:p w14:paraId="37DDC4F6" w14:textId="77777777" w:rsidR="00C334DE" w:rsidRPr="00D13648" w:rsidRDefault="00C334DE"/>
    <w:p w14:paraId="51D9E776" w14:textId="63BD02C6" w:rsidR="00C334DE" w:rsidRPr="00D13648" w:rsidRDefault="00D13648">
      <w:pPr>
        <w:rPr>
          <w:b/>
          <w:bCs/>
          <w:sz w:val="28"/>
          <w:szCs w:val="28"/>
        </w:rPr>
      </w:pPr>
      <w:r w:rsidRPr="00D13648">
        <w:rPr>
          <w:b/>
          <w:bCs/>
          <w:sz w:val="28"/>
          <w:szCs w:val="28"/>
        </w:rPr>
        <w:t>Nome Alumno</w:t>
      </w:r>
      <w:r w:rsidR="00C277B3" w:rsidRPr="00D13648">
        <w:rPr>
          <w:b/>
          <w:bCs/>
          <w:sz w:val="28"/>
          <w:szCs w:val="28"/>
        </w:rPr>
        <w:t>/a</w:t>
      </w:r>
      <w:r w:rsidR="00C334DE" w:rsidRPr="00D13648">
        <w:rPr>
          <w:b/>
          <w:bCs/>
          <w:sz w:val="28"/>
          <w:szCs w:val="28"/>
        </w:rPr>
        <w:t>:</w:t>
      </w:r>
    </w:p>
    <w:p w14:paraId="2F916865" w14:textId="6981ED8C" w:rsidR="00C334DE" w:rsidRPr="00D13648" w:rsidRDefault="006B3514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D13648">
        <w:rPr>
          <w:b/>
          <w:bCs/>
          <w:i/>
          <w:iCs/>
          <w:color w:val="1F3864" w:themeColor="accent1" w:themeShade="80"/>
          <w:sz w:val="28"/>
          <w:szCs w:val="28"/>
        </w:rPr>
        <w:t>Adrian Ramos Espinosa</w:t>
      </w:r>
    </w:p>
    <w:p w14:paraId="785EABF3" w14:textId="631E1CE9" w:rsidR="00C334DE" w:rsidRPr="00D13648" w:rsidRDefault="00C334DE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D13648">
        <w:rPr>
          <w:b/>
          <w:bCs/>
          <w:sz w:val="28"/>
          <w:szCs w:val="28"/>
        </w:rPr>
        <w:t xml:space="preserve">Curso:  </w:t>
      </w:r>
      <w:r w:rsidR="001A7FE5" w:rsidRPr="00D13648">
        <w:rPr>
          <w:b/>
          <w:bCs/>
          <w:i/>
          <w:iCs/>
          <w:color w:val="1F3864" w:themeColor="accent1" w:themeShade="80"/>
          <w:sz w:val="28"/>
          <w:szCs w:val="28"/>
        </w:rPr>
        <w:t>1</w:t>
      </w:r>
      <w:r w:rsidRPr="00D13648">
        <w:rPr>
          <w:b/>
          <w:bCs/>
          <w:i/>
          <w:iCs/>
          <w:color w:val="1F3864" w:themeColor="accent1" w:themeShade="80"/>
          <w:sz w:val="28"/>
          <w:szCs w:val="28"/>
        </w:rPr>
        <w:t>º DAM</w:t>
      </w:r>
      <w:r w:rsidRPr="00D13648">
        <w:rPr>
          <w:b/>
          <w:bCs/>
          <w:color w:val="1F3864" w:themeColor="accent1" w:themeShade="80"/>
          <w:sz w:val="28"/>
          <w:szCs w:val="28"/>
        </w:rPr>
        <w:t xml:space="preserve">                </w:t>
      </w:r>
      <w:r w:rsidRPr="00D13648">
        <w:rPr>
          <w:b/>
          <w:bCs/>
          <w:sz w:val="28"/>
          <w:szCs w:val="28"/>
        </w:rPr>
        <w:tab/>
        <w:t>Materia:</w:t>
      </w:r>
      <w:r w:rsidRPr="00D13648">
        <w:rPr>
          <w:sz w:val="28"/>
          <w:szCs w:val="28"/>
        </w:rPr>
        <w:t xml:space="preserve"> </w:t>
      </w:r>
      <w:r w:rsidR="001A7FE5" w:rsidRPr="00D13648">
        <w:rPr>
          <w:b/>
          <w:bCs/>
          <w:i/>
          <w:iCs/>
          <w:color w:val="1F3864" w:themeColor="accent1" w:themeShade="80"/>
          <w:sz w:val="28"/>
          <w:szCs w:val="28"/>
        </w:rPr>
        <w:t>Bases de Datos – Proyecto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D13648" w:rsidRDefault="00C277B3">
          <w:pPr>
            <w:pStyle w:val="TtuloTDC"/>
          </w:pPr>
          <w:r w:rsidRPr="00D13648">
            <w:t>Contido</w:t>
          </w:r>
        </w:p>
        <w:p w14:paraId="50849858" w14:textId="64955DA1" w:rsidR="001A7FE5" w:rsidRPr="00D13648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13648">
            <w:fldChar w:fldCharType="begin"/>
          </w:r>
          <w:r w:rsidRPr="00D13648">
            <w:instrText xml:space="preserve"> TOC \o "1-3" \h \z \u </w:instrText>
          </w:r>
          <w:r w:rsidRPr="00D13648">
            <w:fldChar w:fldCharType="separate"/>
          </w:r>
          <w:hyperlink w:anchor="_Toc197794426" w:history="1">
            <w:r w:rsidR="001A7FE5" w:rsidRPr="00D13648">
              <w:rPr>
                <w:rStyle w:val="Hipervnculo"/>
                <w:noProof/>
              </w:rPr>
              <w:t>1.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Introducción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_Toc197794426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Pr="00D13648" w:rsidRDefault="00D10E8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D13648">
              <w:rPr>
                <w:rStyle w:val="Hipervnculo"/>
                <w:noProof/>
              </w:rPr>
              <w:t>2.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Descripción del Problema / Requisitos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_Toc197794427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Pr="00D13648" w:rsidRDefault="00D10E8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D13648">
              <w:rPr>
                <w:rStyle w:val="Hipervnculo"/>
                <w:noProof/>
              </w:rPr>
              <w:t>3.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Modelo Conceptual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_Toc197794428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Pr="00D13648" w:rsidRDefault="00D10E8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D13648">
              <w:rPr>
                <w:rStyle w:val="Hipervnculo"/>
                <w:noProof/>
              </w:rPr>
              <w:t>4.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Modelo Relacional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_Toc197794429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Pr="00D13648" w:rsidRDefault="00D10E8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D13648">
              <w:rPr>
                <w:rStyle w:val="Hipervnculo"/>
                <w:noProof/>
              </w:rPr>
              <w:t>5.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Proceso de Normalización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_Toc197794430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Pr="00D13648" w:rsidRDefault="00D10E8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D13648">
              <w:rPr>
                <w:rStyle w:val="Hipervnculo"/>
                <w:noProof/>
              </w:rPr>
              <w:t>6.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Script de Creación de la Base de Datos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_Toc197794431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Pr="00D13648" w:rsidRDefault="00D10E8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D13648">
              <w:rPr>
                <w:rStyle w:val="Hipervnculo"/>
                <w:noProof/>
              </w:rPr>
              <w:t>7.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Carga de Datos Inicial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_Toc197794432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Pr="00D13648" w:rsidRDefault="00D10E8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D13648">
              <w:rPr>
                <w:rStyle w:val="Hipervnculo"/>
                <w:noProof/>
              </w:rPr>
              <w:t>8.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Funciones y Procedimientos Almacenados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_Toc197794433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Pr="00D13648" w:rsidRDefault="00D10E8A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D13648">
              <w:rPr>
                <w:rStyle w:val="Hipervnculo"/>
                <w:noProof/>
              </w:rPr>
              <w:t>9.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Triggers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_Toc197794434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Pr="00D13648" w:rsidRDefault="00D10E8A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D13648">
              <w:rPr>
                <w:rStyle w:val="Hipervnculo"/>
                <w:noProof/>
              </w:rPr>
              <w:t>10.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Consultas SQL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_Toc197794435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Pr="00D13648" w:rsidRDefault="00D10E8A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D13648">
              <w:rPr>
                <w:rStyle w:val="Hipervnculo"/>
                <w:noProof/>
              </w:rPr>
              <w:t>11.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Casos de Prueba y Simulación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_Toc197794436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Pr="00D13648" w:rsidRDefault="00D10E8A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D13648">
              <w:rPr>
                <w:rStyle w:val="Hipervnculo"/>
                <w:noProof/>
              </w:rPr>
              <w:t>12.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Resultados y Verificación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_Toc197794437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Pr="00D13648" w:rsidRDefault="00D10E8A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D13648">
              <w:rPr>
                <w:rStyle w:val="Hipervnculo"/>
                <w:noProof/>
              </w:rPr>
              <w:t>13.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Capturas de Pantalla (opcional)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_Toc197794438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Pr="00D13648" w:rsidRDefault="00D10E8A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D13648">
              <w:rPr>
                <w:rStyle w:val="Hipervnculo"/>
                <w:noProof/>
              </w:rPr>
              <w:t>14.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Conclusiones y Mejoras Futuras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_Toc197794439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2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Pr="00D13648" w:rsidRDefault="00D10E8A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D13648">
              <w:rPr>
                <w:rStyle w:val="Hipervnculo"/>
                <w:noProof/>
              </w:rPr>
              <w:t>15.</w:t>
            </w:r>
            <w:r w:rsidR="001A7FE5" w:rsidRPr="00D13648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D13648">
              <w:rPr>
                <w:rStyle w:val="Hipervnculo"/>
                <w:noProof/>
              </w:rPr>
              <w:t>Enlace al Repositorio en GitHub</w:t>
            </w:r>
            <w:r w:rsidR="001A7FE5" w:rsidRPr="00D13648">
              <w:rPr>
                <w:noProof/>
                <w:webHidden/>
              </w:rPr>
              <w:tab/>
            </w:r>
            <w:r w:rsidR="001A7FE5" w:rsidRPr="00D13648">
              <w:rPr>
                <w:noProof/>
                <w:webHidden/>
              </w:rPr>
              <w:fldChar w:fldCharType="begin"/>
            </w:r>
            <w:r w:rsidR="001A7FE5" w:rsidRPr="00D13648">
              <w:rPr>
                <w:noProof/>
                <w:webHidden/>
              </w:rPr>
              <w:instrText xml:space="preserve"> PAGEREF _Toc197794440 \h </w:instrText>
            </w:r>
            <w:r w:rsidR="001A7FE5" w:rsidRPr="00D13648">
              <w:rPr>
                <w:noProof/>
                <w:webHidden/>
              </w:rPr>
            </w:r>
            <w:r w:rsidR="001A7FE5" w:rsidRPr="00D13648">
              <w:rPr>
                <w:noProof/>
                <w:webHidden/>
              </w:rPr>
              <w:fldChar w:fldCharType="separate"/>
            </w:r>
            <w:r w:rsidR="001A7FE5" w:rsidRPr="00D13648">
              <w:rPr>
                <w:noProof/>
                <w:webHidden/>
              </w:rPr>
              <w:t>3</w:t>
            </w:r>
            <w:r w:rsidR="001A7FE5" w:rsidRPr="00D13648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D13648" w:rsidRDefault="00C334DE">
          <w:r w:rsidRPr="00D13648">
            <w:rPr>
              <w:b/>
              <w:bCs/>
            </w:rPr>
            <w:fldChar w:fldCharType="end"/>
          </w:r>
        </w:p>
      </w:sdtContent>
    </w:sdt>
    <w:p w14:paraId="05893D1C" w14:textId="28053C9C" w:rsidR="001A7FE5" w:rsidRPr="00D13648" w:rsidRDefault="00C334DE" w:rsidP="001A7FE5">
      <w:pPr>
        <w:pStyle w:val="Ttulo1"/>
        <w:numPr>
          <w:ilvl w:val="0"/>
          <w:numId w:val="8"/>
        </w:numPr>
      </w:pPr>
      <w:r w:rsidRPr="00D13648">
        <w:br w:type="page"/>
      </w:r>
      <w:r w:rsidR="00D13648" w:rsidRPr="00D13648">
        <w:lastRenderedPageBreak/>
        <w:t>Introducción</w:t>
      </w:r>
    </w:p>
    <w:p w14:paraId="7CFA02B1" w14:textId="72CCA7C6" w:rsidR="001A7FE5" w:rsidRPr="00D13648" w:rsidRDefault="006B3514" w:rsidP="001A7FE5">
      <w:r w:rsidRPr="00D13648">
        <w:t>En este trabajo una empresa aseguradora nos contacta porque necesita una base de datos para</w:t>
      </w:r>
    </w:p>
    <w:p w14:paraId="304D4FCA" w14:textId="62D53DB6" w:rsidR="006B3514" w:rsidRPr="00D13648" w:rsidRDefault="006B3514" w:rsidP="001A7FE5">
      <w:r w:rsidRPr="00D13648">
        <w:t xml:space="preserve">Gestionar las </w:t>
      </w:r>
      <w:r w:rsidR="00D13648" w:rsidRPr="00D13648">
        <w:t>pólizas</w:t>
      </w:r>
      <w:r w:rsidRPr="00D13648">
        <w:t xml:space="preserve"> de seguro</w:t>
      </w:r>
    </w:p>
    <w:p w14:paraId="09F5A1C4" w14:textId="39B18F9F" w:rsidR="001A7FE5" w:rsidRPr="00D13648" w:rsidRDefault="001A7FE5" w:rsidP="001A7FE5">
      <w:pPr>
        <w:pStyle w:val="Ttulo1"/>
        <w:numPr>
          <w:ilvl w:val="0"/>
          <w:numId w:val="8"/>
        </w:numPr>
      </w:pPr>
      <w:bookmarkStart w:id="0" w:name="_Toc197794427"/>
      <w:r w:rsidRPr="00D13648">
        <w:t>Descripción del Problema / Requisitos</w:t>
      </w:r>
      <w:bookmarkEnd w:id="0"/>
    </w:p>
    <w:p w14:paraId="6BDFA04C" w14:textId="7B6C874A" w:rsidR="006B3514" w:rsidRPr="00D13648" w:rsidRDefault="006B3514" w:rsidP="006B3514">
      <w:r w:rsidRPr="00D13648">
        <w:t xml:space="preserve">Se tiene una </w:t>
      </w:r>
      <w:r w:rsidR="00D13648" w:rsidRPr="00D13648">
        <w:t>reunión</w:t>
      </w:r>
      <w:r w:rsidRPr="00D13648">
        <w:t xml:space="preserve"> con el cliente en la cual nos explica que quiere una base de datos que ayude a gestionar el negocio</w:t>
      </w:r>
    </w:p>
    <w:p w14:paraId="2BAB029A" w14:textId="44E25158" w:rsidR="006B3514" w:rsidRPr="00D13648" w:rsidRDefault="006B3514" w:rsidP="006B3514">
      <w:r w:rsidRPr="00D13648">
        <w:t xml:space="preserve">Nos dice que las principales </w:t>
      </w:r>
      <w:r w:rsidR="00D13648" w:rsidRPr="00D13648">
        <w:t>características</w:t>
      </w:r>
      <w:r w:rsidRPr="00D13648">
        <w:t xml:space="preserve"> que precisa la base de datos son</w:t>
      </w:r>
    </w:p>
    <w:p w14:paraId="6AC31E54" w14:textId="6DFC77C5" w:rsidR="006B3514" w:rsidRPr="00D13648" w:rsidRDefault="006B3514" w:rsidP="006B3514">
      <w:r w:rsidRPr="00D13648">
        <w:tab/>
        <w:t xml:space="preserve">-La </w:t>
      </w:r>
      <w:r w:rsidR="00D13648" w:rsidRPr="00D13648">
        <w:t>gestión</w:t>
      </w:r>
      <w:r w:rsidRPr="00D13648">
        <w:t xml:space="preserve"> de clientes</w:t>
      </w:r>
    </w:p>
    <w:p w14:paraId="4CCD5FB4" w14:textId="7CB4985E" w:rsidR="006B3514" w:rsidRPr="00D13648" w:rsidRDefault="006B3514" w:rsidP="006B3514">
      <w:r w:rsidRPr="00D13648">
        <w:tab/>
        <w:t xml:space="preserve">-La </w:t>
      </w:r>
      <w:r w:rsidR="00D13648" w:rsidRPr="00D13648">
        <w:t>gestión</w:t>
      </w:r>
      <w:r w:rsidRPr="00D13648">
        <w:t xml:space="preserve"> de las </w:t>
      </w:r>
      <w:r w:rsidR="00D13648" w:rsidRPr="00D13648">
        <w:t>pólizas</w:t>
      </w:r>
    </w:p>
    <w:p w14:paraId="60FB0F60" w14:textId="63DB7706" w:rsidR="006B3514" w:rsidRPr="00D13648" w:rsidRDefault="006B3514" w:rsidP="006B3514">
      <w:r w:rsidRPr="00D13648">
        <w:tab/>
        <w:t xml:space="preserve">-La </w:t>
      </w:r>
      <w:r w:rsidR="00D13648" w:rsidRPr="00D13648">
        <w:t>gestión</w:t>
      </w:r>
      <w:r w:rsidRPr="00D13648">
        <w:t xml:space="preserve"> de las reclamaciones de las </w:t>
      </w:r>
      <w:r w:rsidR="00D13648" w:rsidRPr="00D13648">
        <w:t>pólizas</w:t>
      </w:r>
    </w:p>
    <w:p w14:paraId="16237417" w14:textId="34E7F040" w:rsidR="006B3514" w:rsidRPr="00D13648" w:rsidRDefault="006B3514" w:rsidP="006B3514">
      <w:r w:rsidRPr="00D13648">
        <w:tab/>
        <w:t xml:space="preserve">-La </w:t>
      </w:r>
      <w:r w:rsidR="00D13648" w:rsidRPr="00D13648">
        <w:t>gestión</w:t>
      </w:r>
      <w:r w:rsidRPr="00D13648">
        <w:t xml:space="preserve"> de los agentes y corredores de seguros</w:t>
      </w:r>
    </w:p>
    <w:p w14:paraId="43A5366D" w14:textId="1CD5C634" w:rsidR="006B3514" w:rsidRPr="00D13648" w:rsidRDefault="006B3514" w:rsidP="006B3514">
      <w:r w:rsidRPr="00D13648">
        <w:tab/>
        <w:t xml:space="preserve">- La </w:t>
      </w:r>
      <w:r w:rsidR="00D13648" w:rsidRPr="00D13648">
        <w:t>gestión</w:t>
      </w:r>
      <w:r w:rsidRPr="00D13648">
        <w:t xml:space="preserve"> financiera respecto a pagos y comisiones</w:t>
      </w:r>
    </w:p>
    <w:p w14:paraId="00527DB5" w14:textId="42E76C28" w:rsidR="001A7FE5" w:rsidRPr="00D13648" w:rsidRDefault="001A7FE5" w:rsidP="001A7FE5">
      <w:pPr>
        <w:pStyle w:val="Ttulo1"/>
        <w:numPr>
          <w:ilvl w:val="0"/>
          <w:numId w:val="8"/>
        </w:numPr>
      </w:pPr>
      <w:bookmarkStart w:id="1" w:name="_Toc197794428"/>
      <w:r w:rsidRPr="00D13648">
        <w:t>Modelo Conceptual</w:t>
      </w:r>
      <w:bookmarkEnd w:id="1"/>
    </w:p>
    <w:p w14:paraId="432D1A71" w14:textId="508523F2" w:rsidR="006B3514" w:rsidRPr="00D13648" w:rsidRDefault="006B3514" w:rsidP="006B3514">
      <w:r w:rsidRPr="00D13648">
        <w:t>El modelo conceptual se realiza a partir de las tablas necesarias y es el siguiente</w:t>
      </w:r>
    </w:p>
    <w:p w14:paraId="1EC0D8CD" w14:textId="20EE64A0" w:rsidR="006B3514" w:rsidRPr="00D13648" w:rsidRDefault="006B3514" w:rsidP="006B3514">
      <w:r w:rsidRPr="00D13648">
        <w:rPr>
          <w:noProof/>
        </w:rPr>
        <w:drawing>
          <wp:inline distT="0" distB="0" distL="0" distR="0" wp14:anchorId="47E91531" wp14:editId="121A95B8">
            <wp:extent cx="5400675" cy="3038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3568" w14:textId="422EDB3D" w:rsidR="001A7FE5" w:rsidRPr="00D13648" w:rsidRDefault="001A7FE5" w:rsidP="001A7FE5">
      <w:pPr>
        <w:pStyle w:val="Ttulo1"/>
        <w:numPr>
          <w:ilvl w:val="0"/>
          <w:numId w:val="8"/>
        </w:numPr>
      </w:pPr>
      <w:bookmarkStart w:id="2" w:name="_Toc197794429"/>
      <w:r w:rsidRPr="00D13648">
        <w:lastRenderedPageBreak/>
        <w:t>Modelo Relacional</w:t>
      </w:r>
      <w:bookmarkEnd w:id="2"/>
    </w:p>
    <w:p w14:paraId="4AE6E0E0" w14:textId="7652DF0D" w:rsidR="001A7FE5" w:rsidRPr="00D13648" w:rsidRDefault="003D5132" w:rsidP="001A7FE5">
      <w:r w:rsidRPr="00D13648">
        <w:rPr>
          <w:noProof/>
        </w:rPr>
        <w:drawing>
          <wp:inline distT="0" distB="0" distL="0" distR="0" wp14:anchorId="6443F792" wp14:editId="55014281">
            <wp:extent cx="5400040" cy="4497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09D" w14:textId="54D60162" w:rsidR="001A7FE5" w:rsidRPr="00D13648" w:rsidRDefault="001A7FE5" w:rsidP="001A7FE5">
      <w:pPr>
        <w:pStyle w:val="Ttulo1"/>
        <w:numPr>
          <w:ilvl w:val="0"/>
          <w:numId w:val="8"/>
        </w:numPr>
      </w:pPr>
      <w:bookmarkStart w:id="3" w:name="_Toc197794430"/>
      <w:r w:rsidRPr="00D13648">
        <w:t>Proceso de Normalización</w:t>
      </w:r>
      <w:bookmarkEnd w:id="3"/>
    </w:p>
    <w:p w14:paraId="4248C557" w14:textId="50B26D50" w:rsidR="001A7FE5" w:rsidRPr="00D13648" w:rsidRDefault="003D5132" w:rsidP="001A7FE5">
      <w:r w:rsidRPr="00D13648">
        <w:t xml:space="preserve">Primero se </w:t>
      </w:r>
      <w:r w:rsidR="00D13648" w:rsidRPr="00D13648">
        <w:t>separó</w:t>
      </w:r>
      <w:r w:rsidRPr="00D13648">
        <w:t xml:space="preserve"> cada necesidad en una tabla es decir los clientes, los agentes, los pagos </w:t>
      </w:r>
      <w:r w:rsidR="00D13648" w:rsidRPr="00D13648">
        <w:t>etc.</w:t>
      </w:r>
    </w:p>
    <w:p w14:paraId="0A161679" w14:textId="0F87D017" w:rsidR="003D5132" w:rsidRPr="00D13648" w:rsidRDefault="00D13648" w:rsidP="001A7FE5">
      <w:r w:rsidRPr="00D13648">
        <w:t>Después</w:t>
      </w:r>
      <w:r w:rsidR="003D5132" w:rsidRPr="00D13648">
        <w:t xml:space="preserve"> se revisaron los datos para evitar repeticiones,</w:t>
      </w:r>
    </w:p>
    <w:p w14:paraId="07DB0ECA" w14:textId="7587322C" w:rsidR="003D5132" w:rsidRPr="00D13648" w:rsidRDefault="003D5132" w:rsidP="001A7FE5">
      <w:r w:rsidRPr="00D13648">
        <w:t xml:space="preserve">Se utilizaron claves </w:t>
      </w:r>
      <w:r w:rsidR="00D13648" w:rsidRPr="00D13648">
        <w:t>foráneas</w:t>
      </w:r>
      <w:r w:rsidRPr="00D13648">
        <w:t xml:space="preserve"> para conectar las </w:t>
      </w:r>
      <w:r w:rsidR="00D13648" w:rsidRPr="00D13648">
        <w:t>tablas</w:t>
      </w:r>
      <w:r w:rsidRPr="00D13648">
        <w:t xml:space="preserve"> sin duplicar </w:t>
      </w:r>
      <w:r w:rsidR="00D13648" w:rsidRPr="00D13648">
        <w:t>información</w:t>
      </w:r>
    </w:p>
    <w:p w14:paraId="37C62409" w14:textId="0382AD73" w:rsidR="003D5132" w:rsidRPr="00D13648" w:rsidRDefault="003D5132" w:rsidP="001A7FE5">
      <w:r w:rsidRPr="00D13648">
        <w:t>Y me asegure que en cada tabla solo hubiera un tipo de dato</w:t>
      </w:r>
    </w:p>
    <w:p w14:paraId="7CC77E2F" w14:textId="320EF02D" w:rsidR="001A7FE5" w:rsidRPr="00D13648" w:rsidRDefault="001A7FE5" w:rsidP="00D13648">
      <w:pPr>
        <w:pStyle w:val="Ttulo1"/>
        <w:numPr>
          <w:ilvl w:val="0"/>
          <w:numId w:val="8"/>
        </w:numPr>
      </w:pPr>
      <w:bookmarkStart w:id="4" w:name="_Toc197794431"/>
      <w:r w:rsidRPr="00D13648">
        <w:t>Script de Creación de la Base de Datos</w:t>
      </w:r>
      <w:bookmarkEnd w:id="4"/>
    </w:p>
    <w:p w14:paraId="4E6AD5A4" w14:textId="77777777" w:rsidR="00D13648" w:rsidRDefault="00F3291F" w:rsidP="00D13648">
      <w:r w:rsidRPr="00D13648">
        <w:t xml:space="preserve">Para realizar el script de base de datos se </w:t>
      </w:r>
      <w:r w:rsidR="00D13648" w:rsidRPr="00D13648">
        <w:t>partió</w:t>
      </w:r>
      <w:r w:rsidRPr="00D13648">
        <w:t xml:space="preserve"> de la </w:t>
      </w:r>
      <w:r w:rsidR="00D13648" w:rsidRPr="00D13648">
        <w:t>información</w:t>
      </w:r>
      <w:r w:rsidRPr="00D13648">
        <w:t xml:space="preserve"> que el cliente me proporciono para realizar las tablas y campos y quedo tal que </w:t>
      </w:r>
      <w:r w:rsidR="00D13648" w:rsidRPr="00D13648">
        <w:t>así</w:t>
      </w:r>
      <w:r w:rsidRPr="00D13648">
        <w:br/>
      </w:r>
      <w:r w:rsidRPr="00D13648">
        <w:br/>
      </w:r>
    </w:p>
    <w:p w14:paraId="7C393D30" w14:textId="73924B97" w:rsidR="00F3291F" w:rsidRPr="00D13648" w:rsidRDefault="00F3291F" w:rsidP="00D13648">
      <w:r w:rsidRPr="00D13648">
        <w:t>-- Crear base de datos</w:t>
      </w:r>
    </w:p>
    <w:p w14:paraId="3AED4822" w14:textId="77777777" w:rsidR="00F3291F" w:rsidRPr="00D13648" w:rsidRDefault="00F3291F" w:rsidP="00E25C1B">
      <w:pPr>
        <w:shd w:val="clear" w:color="auto" w:fill="B4C6E7" w:themeFill="accent1" w:themeFillTint="66"/>
      </w:pPr>
      <w:r w:rsidRPr="00D13648">
        <w:t>CREATE DATABASE IF NOT EXISTS aseguradora;</w:t>
      </w:r>
    </w:p>
    <w:p w14:paraId="3BF51732" w14:textId="77777777" w:rsidR="00F3291F" w:rsidRPr="00D13648" w:rsidRDefault="00F3291F" w:rsidP="00E25C1B">
      <w:pPr>
        <w:shd w:val="clear" w:color="auto" w:fill="B4C6E7" w:themeFill="accent1" w:themeFillTint="66"/>
      </w:pPr>
      <w:r w:rsidRPr="00D13648">
        <w:t>USE aseguradora;</w:t>
      </w:r>
    </w:p>
    <w:p w14:paraId="4487A0A5" w14:textId="77777777" w:rsidR="00F3291F" w:rsidRPr="00D13648" w:rsidRDefault="00F3291F" w:rsidP="00E25C1B">
      <w:pPr>
        <w:shd w:val="clear" w:color="auto" w:fill="B4C6E7" w:themeFill="accent1" w:themeFillTint="66"/>
      </w:pPr>
    </w:p>
    <w:p w14:paraId="79746128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bookmarkStart w:id="5" w:name="_Toc197794432"/>
      <w:r w:rsidRPr="00D13648">
        <w:rPr>
          <w:rFonts w:eastAsiaTheme="minorHAnsi" w:cstheme="minorBidi"/>
          <w:b w:val="0"/>
          <w:color w:val="auto"/>
          <w:sz w:val="22"/>
          <w:szCs w:val="22"/>
        </w:rPr>
        <w:lastRenderedPageBreak/>
        <w:t>-- Tabla: CLIENTES</w:t>
      </w:r>
    </w:p>
    <w:p w14:paraId="00C0390A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CREATE TABLE Clientes (</w:t>
      </w:r>
    </w:p>
    <w:p w14:paraId="6958F1B2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ID_Cliente INT AUTO_INCREMENT PRIMARY KEY,</w:t>
      </w:r>
    </w:p>
    <w:p w14:paraId="143D3B4B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DNI VARCHAR(20) NOT NULL UNIQUE,</w:t>
      </w:r>
    </w:p>
    <w:p w14:paraId="0C187455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Nombre VARCHAR(100) NOT NULL,</w:t>
      </w:r>
    </w:p>
    <w:p w14:paraId="21338A51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Telefono VARCHAR(20),</w:t>
      </w:r>
    </w:p>
    <w:p w14:paraId="514E0A0F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Email VARCHAR(100)</w:t>
      </w:r>
    </w:p>
    <w:p w14:paraId="39E4C9FA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);</w:t>
      </w:r>
    </w:p>
    <w:p w14:paraId="19253E36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</w:p>
    <w:p w14:paraId="44D04E8C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-- Tabla: TIPOS_SEGURO</w:t>
      </w:r>
    </w:p>
    <w:p w14:paraId="06621BCB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CREATE TABLE Tipos_Seguro (</w:t>
      </w:r>
    </w:p>
    <w:p w14:paraId="7CD0E06F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ID_Tipo_Seguro INT AUTO_INCREMENT PRIMARY KEY,</w:t>
      </w:r>
    </w:p>
    <w:p w14:paraId="743EEA2C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Nombre_Seguro VARCHAR(100) NOT NULL,</w:t>
      </w:r>
    </w:p>
    <w:p w14:paraId="2CAA90E6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Cobertura TEXT,</w:t>
      </w:r>
    </w:p>
    <w:p w14:paraId="26858539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Prima_Base DECIMAL(10, 2) NOT NULL</w:t>
      </w:r>
    </w:p>
    <w:p w14:paraId="6B54A1FD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);</w:t>
      </w:r>
    </w:p>
    <w:p w14:paraId="28D74F49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</w:p>
    <w:p w14:paraId="67097E68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-- Tabla: POLIZAS</w:t>
      </w:r>
    </w:p>
    <w:p w14:paraId="72434248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CREATE TABLE Polizas (</w:t>
      </w:r>
    </w:p>
    <w:p w14:paraId="1952B095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ID_Poliza INT AUTO_INCREMENT PRIMARY KEY,</w:t>
      </w:r>
    </w:p>
    <w:p w14:paraId="144CF150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ID_Cliente INT NOT NULL,</w:t>
      </w:r>
    </w:p>
    <w:p w14:paraId="66D251D7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ID_Tipo_Seguro INT NOT NULL,</w:t>
      </w:r>
    </w:p>
    <w:p w14:paraId="2D9AA5C2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Fecha_Inicio DATE NOT NULL,</w:t>
      </w:r>
    </w:p>
    <w:p w14:paraId="20D5D899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Fecha_Fin DATE NOT NULL,</w:t>
      </w:r>
    </w:p>
    <w:p w14:paraId="46E3263F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Prima DECIMAL(10, 2) NOT NULL,</w:t>
      </w:r>
    </w:p>
    <w:p w14:paraId="133F0F5D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Estado VARCHAR(20) NOT NULL DEFAULT 'Activa',</w:t>
      </w:r>
    </w:p>
    <w:p w14:paraId="753D1968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lastRenderedPageBreak/>
        <w:t xml:space="preserve">    FOREIGN KEY (ID_Cliente) REFERENCES Clientes(ID_Cliente),</w:t>
      </w:r>
    </w:p>
    <w:p w14:paraId="44049494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FOREIGN KEY (ID_Tipo_Seguro) REFERENCES Tipos_Seguro(ID_Tipo_Seguro)</w:t>
      </w:r>
    </w:p>
    <w:p w14:paraId="7EC4DDE2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);</w:t>
      </w:r>
    </w:p>
    <w:p w14:paraId="61812B6C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</w:p>
    <w:p w14:paraId="336BC60C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-- Tabla: RECLAMACIONES</w:t>
      </w:r>
    </w:p>
    <w:p w14:paraId="48997ED8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CREATE TABLE Reclamaciones (</w:t>
      </w:r>
    </w:p>
    <w:p w14:paraId="43A3FF0F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ID_Reclamacion INT AUTO_INCREMENT PRIMARY KEY,</w:t>
      </w:r>
    </w:p>
    <w:p w14:paraId="057CAD15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ID_Poliza INT NOT NULL,</w:t>
      </w:r>
    </w:p>
    <w:p w14:paraId="1B08AECF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Fecha DATE NOT NULL,</w:t>
      </w:r>
    </w:p>
    <w:p w14:paraId="37270D2C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Descripcion TEXT,</w:t>
      </w:r>
    </w:p>
    <w:p w14:paraId="70311FE2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Estado VARCHAR(20) NOT NULL DEFAULT 'Pendiente',</w:t>
      </w:r>
    </w:p>
    <w:p w14:paraId="27A10535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Monto DECIMAL(10, 2) NOT NULL,</w:t>
      </w:r>
    </w:p>
    <w:p w14:paraId="67518F81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FOREIGN KEY (ID_Poliza) REFERENCES Polizas(ID_Poliza)</w:t>
      </w:r>
    </w:p>
    <w:p w14:paraId="3EFB2C1E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);</w:t>
      </w:r>
    </w:p>
    <w:p w14:paraId="44D85616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</w:p>
    <w:p w14:paraId="3A6B6601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-- Tabla: AGENTES</w:t>
      </w:r>
    </w:p>
    <w:p w14:paraId="4535104D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CREATE TABLE Agentes (</w:t>
      </w:r>
    </w:p>
    <w:p w14:paraId="1FBF2EF2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ID_Agente INT AUTO_INCREMENT PRIMARY KEY,</w:t>
      </w:r>
    </w:p>
    <w:p w14:paraId="0478ACA5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Nombre VARCHAR(100) NOT NULL,</w:t>
      </w:r>
    </w:p>
    <w:p w14:paraId="2483E84C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Email VARCHAR(100),</w:t>
      </w:r>
    </w:p>
    <w:p w14:paraId="7373617B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Comision DECIMAL(5, 2), -- Porcentaje: ej. 15.25%</w:t>
      </w:r>
    </w:p>
    <w:p w14:paraId="2C6F9C87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Estado VARCHAR(20) NOT NULL DEFAULT 'Activo'</w:t>
      </w:r>
    </w:p>
    <w:p w14:paraId="50D4AFCC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);</w:t>
      </w:r>
    </w:p>
    <w:p w14:paraId="0A690D43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</w:p>
    <w:p w14:paraId="7B2E893F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-- Tabla: PAGOS</w:t>
      </w:r>
    </w:p>
    <w:p w14:paraId="435421C9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>CREATE TABLE Pagos (</w:t>
      </w:r>
    </w:p>
    <w:p w14:paraId="0DA0E514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lastRenderedPageBreak/>
        <w:t xml:space="preserve">    ID_Pago INT AUTO_INCREMENT PRIMARY KEY,</w:t>
      </w:r>
    </w:p>
    <w:p w14:paraId="7080E78F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ID_Poliza INT NOT NULL,</w:t>
      </w:r>
    </w:p>
    <w:p w14:paraId="1C405B1A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Fecha DATE NOT NULL,</w:t>
      </w:r>
    </w:p>
    <w:p w14:paraId="6BF3BB8D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Monto DECIMAL(10, 2) NOT NULL,</w:t>
      </w:r>
    </w:p>
    <w:p w14:paraId="006EF887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Estado VARCHAR(20) NOT NULL DEFAULT 'Pendiente',</w:t>
      </w:r>
    </w:p>
    <w:p w14:paraId="3C410086" w14:textId="77777777" w:rsidR="00F64D0F" w:rsidRPr="00D13648" w:rsidRDefault="00F64D0F" w:rsidP="00E25C1B">
      <w:pPr>
        <w:pStyle w:val="Ttulo1"/>
        <w:shd w:val="clear" w:color="auto" w:fill="B4C6E7" w:themeFill="accent1" w:themeFillTint="66"/>
        <w:ind w:left="360"/>
        <w:rPr>
          <w:rFonts w:eastAsiaTheme="minorHAnsi" w:cstheme="minorBidi"/>
          <w:b w:val="0"/>
          <w:color w:val="auto"/>
          <w:sz w:val="22"/>
          <w:szCs w:val="22"/>
          <w:u w:val="single"/>
        </w:rPr>
      </w:pPr>
      <w:r w:rsidRPr="00D13648">
        <w:rPr>
          <w:rFonts w:eastAsiaTheme="minorHAnsi" w:cstheme="minorBidi"/>
          <w:b w:val="0"/>
          <w:color w:val="auto"/>
          <w:sz w:val="22"/>
          <w:szCs w:val="22"/>
        </w:rPr>
        <w:t xml:space="preserve">    FOREIGN KEY (ID_Poliza) REFERENCES Polizas(ID_Poliza)</w:t>
      </w:r>
    </w:p>
    <w:p w14:paraId="2A36EA2B" w14:textId="78888961" w:rsidR="001A7FE5" w:rsidRPr="00D13648" w:rsidRDefault="001A7FE5" w:rsidP="00F64D0F">
      <w:pPr>
        <w:pStyle w:val="Ttulo1"/>
        <w:numPr>
          <w:ilvl w:val="0"/>
          <w:numId w:val="8"/>
        </w:numPr>
      </w:pPr>
      <w:r w:rsidRPr="00D13648">
        <w:t>Carga de Datos Inicial</w:t>
      </w:r>
      <w:bookmarkEnd w:id="5"/>
    </w:p>
    <w:p w14:paraId="17C24C30" w14:textId="00AB0D04" w:rsidR="001A7FE5" w:rsidRPr="00D13648" w:rsidRDefault="00F64D0F" w:rsidP="001A7FE5">
      <w:r w:rsidRPr="00D13648">
        <w:t>Para la carga de datos voy a usar chatgt para que me de los datos</w:t>
      </w:r>
    </w:p>
    <w:p w14:paraId="66C0505A" w14:textId="77777777" w:rsidR="00F64D0F" w:rsidRPr="00D13648" w:rsidRDefault="00F64D0F" w:rsidP="00F64D0F">
      <w:r w:rsidRPr="00D13648">
        <w:t>USE aseguradora;</w:t>
      </w:r>
    </w:p>
    <w:p w14:paraId="7AD76C27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-- 1. CLIENTES</w:t>
      </w:r>
    </w:p>
    <w:p w14:paraId="355CFDBE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INSERT INTO Clientes (ID_Cliente, DNI, Nombre, Telefono, Email)</w:t>
      </w:r>
    </w:p>
    <w:p w14:paraId="4B7F3951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 xml:space="preserve">VALUES </w:t>
      </w:r>
    </w:p>
    <w:p w14:paraId="6AC6A35A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(1, '12345678A', 'Juan Pérez', '600123456', 'juanp@gmail.com'),</w:t>
      </w:r>
    </w:p>
    <w:p w14:paraId="6175A61C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(2, '23456789B', 'María López', '600234567', 'mlopez@gmail.com'),</w:t>
      </w:r>
    </w:p>
    <w:p w14:paraId="79726818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(3, '34567890C', 'Carlos Ruiz', '600345678', 'cruiz@gmail.com');</w:t>
      </w:r>
    </w:p>
    <w:p w14:paraId="35105E73" w14:textId="77777777" w:rsidR="00F64D0F" w:rsidRPr="00D13648" w:rsidRDefault="00F64D0F" w:rsidP="00E25C1B">
      <w:pPr>
        <w:shd w:val="clear" w:color="auto" w:fill="B4C6E7" w:themeFill="accent1" w:themeFillTint="66"/>
      </w:pPr>
    </w:p>
    <w:p w14:paraId="500433D3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-- 2. TIPOS_SEGURO</w:t>
      </w:r>
    </w:p>
    <w:p w14:paraId="4C44FB85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INSERT INTO Tipos_Seguro (ID_Tipo_Seguro, Nombre_Seguro, Cobertura, Prima_Base)</w:t>
      </w:r>
    </w:p>
    <w:p w14:paraId="0D71FD4E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 xml:space="preserve">VALUES </w:t>
      </w:r>
    </w:p>
    <w:p w14:paraId="690F4099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(1, 'Hogar', 'Daños, incendios, robos', 300.00),</w:t>
      </w:r>
    </w:p>
    <w:p w14:paraId="092E0E51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(2, 'Coche', 'Accidentes, robo, terceros', 450.00),</w:t>
      </w:r>
    </w:p>
    <w:p w14:paraId="46E80002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(3, 'Vida', 'Fallecimiento, invalidez', 600.00);</w:t>
      </w:r>
    </w:p>
    <w:p w14:paraId="4D552A9C" w14:textId="77777777" w:rsidR="00F64D0F" w:rsidRPr="00D13648" w:rsidRDefault="00F64D0F" w:rsidP="00E25C1B">
      <w:pPr>
        <w:shd w:val="clear" w:color="auto" w:fill="B4C6E7" w:themeFill="accent1" w:themeFillTint="66"/>
      </w:pPr>
    </w:p>
    <w:p w14:paraId="5750935D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-- 3. POLIZAS</w:t>
      </w:r>
    </w:p>
    <w:p w14:paraId="493237D1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INSERT INTO Polizas (ID_Poliza, ID_Cliente, ID_Tipo_Seguro, Fecha_Inicio, Fecha_Fin, Prima, Estado)</w:t>
      </w:r>
    </w:p>
    <w:p w14:paraId="26942F62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 xml:space="preserve">VALUES </w:t>
      </w:r>
    </w:p>
    <w:p w14:paraId="1DEA9001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(1, 1, 1, '2024-01-01', '2025-01-01', 320.00, 'Activa'),</w:t>
      </w:r>
    </w:p>
    <w:p w14:paraId="4AA34231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(2, 2, 2, '2024-03-01', '2025-03-01', 470.00, 'Activa'),</w:t>
      </w:r>
    </w:p>
    <w:p w14:paraId="742F24BE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(3, 3, 3, '2023-06-15', '2024-06-15', 610.00, 'Vencida');</w:t>
      </w:r>
    </w:p>
    <w:p w14:paraId="4FA19026" w14:textId="77777777" w:rsidR="00F64D0F" w:rsidRPr="00D13648" w:rsidRDefault="00F64D0F" w:rsidP="00E25C1B">
      <w:pPr>
        <w:shd w:val="clear" w:color="auto" w:fill="B4C6E7" w:themeFill="accent1" w:themeFillTint="66"/>
      </w:pPr>
    </w:p>
    <w:p w14:paraId="0423D6DA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-- 4. RECLAMACIONES</w:t>
      </w:r>
    </w:p>
    <w:p w14:paraId="6DF622E3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INSERT INTO Reclamaciones (ID_Reclamacion, ID_Poliza, Fecha, Descripcion, Estado, Monto)</w:t>
      </w:r>
    </w:p>
    <w:p w14:paraId="16A5596D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 xml:space="preserve">VALUES </w:t>
      </w:r>
    </w:p>
    <w:p w14:paraId="606460EB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(1, 1, '2024-02-10', 'Daño por agua', 'Pendiente', 1200.00),</w:t>
      </w:r>
    </w:p>
    <w:p w14:paraId="05E70BAA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(2, 2, '2024-04-20', 'Accidente de tráfico', 'Procesado', 2500.00),</w:t>
      </w:r>
    </w:p>
    <w:p w14:paraId="0BB728A4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(3, 3, '2024-01-05', 'Cobro por invalidez', 'Aprobado', 10000.00);</w:t>
      </w:r>
    </w:p>
    <w:p w14:paraId="0C9ED1AE" w14:textId="77777777" w:rsidR="00F64D0F" w:rsidRPr="00D13648" w:rsidRDefault="00F64D0F" w:rsidP="00E25C1B">
      <w:pPr>
        <w:shd w:val="clear" w:color="auto" w:fill="B4C6E7" w:themeFill="accent1" w:themeFillTint="66"/>
      </w:pPr>
    </w:p>
    <w:p w14:paraId="43DEB93B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-- 5. AGENTES</w:t>
      </w:r>
    </w:p>
    <w:p w14:paraId="5274EF0A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INSERT INTO Agentes (ID_Agente, Nombre, Email, Comision, Estado)</w:t>
      </w:r>
    </w:p>
    <w:p w14:paraId="6B032DF8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 xml:space="preserve">VALUES </w:t>
      </w:r>
    </w:p>
    <w:p w14:paraId="74076D0A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(1, 'Luis Torres', 'ltorres@aseg.com', 5.50, 'Activo'),</w:t>
      </w:r>
    </w:p>
    <w:p w14:paraId="5BEF12D7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(2, 'Ana Gómez', 'agomez@aseg.com', 6.00, 'Activo'),</w:t>
      </w:r>
    </w:p>
    <w:p w14:paraId="7DB2A5D5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(3, 'Pedro Díaz', 'pdiaz@aseg.com', 4.75, 'Inactivo');</w:t>
      </w:r>
    </w:p>
    <w:p w14:paraId="4990D384" w14:textId="77777777" w:rsidR="00F64D0F" w:rsidRPr="00D13648" w:rsidRDefault="00F64D0F" w:rsidP="00E25C1B">
      <w:pPr>
        <w:shd w:val="clear" w:color="auto" w:fill="B4C6E7" w:themeFill="accent1" w:themeFillTint="66"/>
      </w:pPr>
    </w:p>
    <w:p w14:paraId="540F4199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-- 6. PAGOS</w:t>
      </w:r>
    </w:p>
    <w:p w14:paraId="685471D5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INSERT INTO Pagos (ID_Pago, ID_Poliza, Fecha, Monto, Estado)</w:t>
      </w:r>
    </w:p>
    <w:p w14:paraId="0A9FDDC3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 xml:space="preserve">VALUES </w:t>
      </w:r>
    </w:p>
    <w:p w14:paraId="320B2C1A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(1, 1, '2024-01-05', 320.00, 'Pagado'),</w:t>
      </w:r>
    </w:p>
    <w:p w14:paraId="71A7A601" w14:textId="77777777" w:rsidR="00F64D0F" w:rsidRPr="00D13648" w:rsidRDefault="00F64D0F" w:rsidP="00E25C1B">
      <w:pPr>
        <w:shd w:val="clear" w:color="auto" w:fill="B4C6E7" w:themeFill="accent1" w:themeFillTint="66"/>
      </w:pPr>
      <w:r w:rsidRPr="00D13648">
        <w:t>(2, 2, '2024-03-10', 470.00, 'Pagado'),</w:t>
      </w:r>
    </w:p>
    <w:p w14:paraId="69328C85" w14:textId="479855EB" w:rsidR="00F64D0F" w:rsidRPr="00D13648" w:rsidRDefault="00F64D0F" w:rsidP="00E25C1B">
      <w:pPr>
        <w:shd w:val="clear" w:color="auto" w:fill="B4C6E7" w:themeFill="accent1" w:themeFillTint="66"/>
        <w:rPr>
          <w:u w:val="single"/>
        </w:rPr>
      </w:pPr>
      <w:r w:rsidRPr="00D13648">
        <w:t>(3, 3, '2023-06-20', 610.00, 'Pendiente');</w:t>
      </w:r>
    </w:p>
    <w:p w14:paraId="13F19BBE" w14:textId="2BD0AF41" w:rsidR="001A7FE5" w:rsidRPr="00D13648" w:rsidRDefault="001A7FE5" w:rsidP="001A7FE5">
      <w:pPr>
        <w:pStyle w:val="Ttulo1"/>
        <w:numPr>
          <w:ilvl w:val="0"/>
          <w:numId w:val="8"/>
        </w:numPr>
      </w:pPr>
      <w:bookmarkStart w:id="6" w:name="_Toc197794433"/>
      <w:r w:rsidRPr="00D13648">
        <w:t>Funciones y Procedimientos Almacenados</w:t>
      </w:r>
      <w:bookmarkEnd w:id="6"/>
    </w:p>
    <w:p w14:paraId="3087BF08" w14:textId="336DCF9B" w:rsidR="00F64D0F" w:rsidRPr="00D13648" w:rsidRDefault="00F64D0F" w:rsidP="001A7FE5">
      <w:r w:rsidRPr="00D13648">
        <w:t xml:space="preserve">Funciones </w:t>
      </w:r>
      <w:r w:rsidR="00E669F6" w:rsidRPr="00D13648">
        <w:t xml:space="preserve">se </w:t>
      </w:r>
      <w:r w:rsidR="00D13648" w:rsidRPr="00D13648">
        <w:t>harán</w:t>
      </w:r>
      <w:r w:rsidRPr="00D13648">
        <w:t xml:space="preserve"> 2 : una para calcular la </w:t>
      </w:r>
      <w:r w:rsidR="00D13648" w:rsidRPr="00D13648">
        <w:t>duración</w:t>
      </w:r>
      <w:r w:rsidRPr="00D13648">
        <w:t xml:space="preserve"> de la </w:t>
      </w:r>
      <w:r w:rsidR="00D13648" w:rsidRPr="00D13648">
        <w:t>póliza</w:t>
      </w:r>
      <w:r w:rsidRPr="00D13648">
        <w:t xml:space="preserve"> en </w:t>
      </w:r>
      <w:r w:rsidR="00D13648" w:rsidRPr="00D13648">
        <w:t>días</w:t>
      </w:r>
      <w:r w:rsidRPr="00D13648">
        <w:t xml:space="preserve"> y otra para el total que se ha pagado de una </w:t>
      </w:r>
      <w:r w:rsidR="00D13648" w:rsidRPr="00D13648">
        <w:t>póliza</w:t>
      </w:r>
    </w:p>
    <w:p w14:paraId="2AE38EC3" w14:textId="13684746" w:rsidR="007C24F0" w:rsidRPr="00D13648" w:rsidRDefault="007C24F0" w:rsidP="001A7FE5">
      <w:pPr>
        <w:rPr>
          <w:u w:val="single"/>
        </w:rPr>
      </w:pPr>
    </w:p>
    <w:p w14:paraId="22831768" w14:textId="14DCE45D" w:rsidR="007C24F0" w:rsidRPr="00D13648" w:rsidRDefault="007C24F0" w:rsidP="001A7FE5">
      <w:r w:rsidRPr="00D13648">
        <w:t xml:space="preserve">Procedimientos </w:t>
      </w:r>
      <w:r w:rsidR="00D13648" w:rsidRPr="00D13648">
        <w:t>también</w:t>
      </w:r>
      <w:r w:rsidRPr="00D13648">
        <w:t xml:space="preserve"> 2: Uno para crear una nueva </w:t>
      </w:r>
      <w:r w:rsidR="00D13648" w:rsidRPr="00D13648">
        <w:t>reclamación</w:t>
      </w:r>
      <w:r w:rsidRPr="00D13648">
        <w:t xml:space="preserve"> de </w:t>
      </w:r>
      <w:r w:rsidR="00D13648" w:rsidRPr="00D13648">
        <w:t>póliza</w:t>
      </w:r>
      <w:r w:rsidRPr="00D13648">
        <w:t xml:space="preserve"> </w:t>
      </w:r>
      <w:r w:rsidR="00D13648" w:rsidRPr="00D13648">
        <w:t>y otro</w:t>
      </w:r>
      <w:r w:rsidRPr="00D13648">
        <w:t xml:space="preserve"> para cancelar una </w:t>
      </w:r>
      <w:r w:rsidR="00D13648" w:rsidRPr="00D13648">
        <w:t>póliza</w:t>
      </w:r>
    </w:p>
    <w:p w14:paraId="41AD9B75" w14:textId="15056FB5" w:rsidR="001A7FE5" w:rsidRPr="00D13648" w:rsidRDefault="00D13648" w:rsidP="001A7FE5">
      <w:pPr>
        <w:pStyle w:val="Ttulo1"/>
        <w:numPr>
          <w:ilvl w:val="0"/>
          <w:numId w:val="8"/>
        </w:numPr>
      </w:pPr>
      <w:r w:rsidRPr="00D13648">
        <w:t>Trigueros</w:t>
      </w:r>
    </w:p>
    <w:p w14:paraId="3C31B8C3" w14:textId="3697FCCC" w:rsidR="001A7FE5" w:rsidRPr="00D13648" w:rsidRDefault="00E669F6" w:rsidP="001A7FE5">
      <w:r w:rsidRPr="00D13648">
        <w:t xml:space="preserve">El primer </w:t>
      </w:r>
      <w:r w:rsidR="00D13648" w:rsidRPr="00D13648">
        <w:t>trigo</w:t>
      </w:r>
      <w:r w:rsidRPr="00D13648">
        <w:t xml:space="preserve"> : antes de insertar en la tabla de pagos se asegura de que el monto no sea negativo</w:t>
      </w:r>
    </w:p>
    <w:p w14:paraId="609BD720" w14:textId="5598CCFA" w:rsidR="00E669F6" w:rsidRPr="00D13648" w:rsidRDefault="00E669F6" w:rsidP="001A7FE5"/>
    <w:p w14:paraId="61FC714E" w14:textId="6EFE08E3" w:rsidR="00E669F6" w:rsidRPr="00D13648" w:rsidRDefault="00E669F6" w:rsidP="001A7FE5">
      <w:r w:rsidRPr="00D13648">
        <w:lastRenderedPageBreak/>
        <w:t xml:space="preserve">El segundo trigger: Cada vez que se hace una nueva </w:t>
      </w:r>
      <w:r w:rsidR="00D13648" w:rsidRPr="00D13648">
        <w:t>reclamación</w:t>
      </w:r>
      <w:r w:rsidRPr="00D13648">
        <w:t xml:space="preserve"> cambia el estado de la </w:t>
      </w:r>
      <w:r w:rsidR="00D13648" w:rsidRPr="00D13648">
        <w:t>póliza</w:t>
      </w:r>
      <w:r w:rsidRPr="00D13648">
        <w:t xml:space="preserve"> asociada a “En </w:t>
      </w:r>
      <w:r w:rsidR="00D13648" w:rsidRPr="00D13648">
        <w:t>revisión</w:t>
      </w:r>
      <w:r w:rsidRPr="00D13648">
        <w:t>”</w:t>
      </w:r>
    </w:p>
    <w:p w14:paraId="5A89E1D6" w14:textId="5D141CD0" w:rsidR="001A7FE5" w:rsidRPr="00D13648" w:rsidRDefault="001A7FE5" w:rsidP="001A7FE5">
      <w:pPr>
        <w:pStyle w:val="Ttulo1"/>
        <w:numPr>
          <w:ilvl w:val="0"/>
          <w:numId w:val="8"/>
        </w:numPr>
      </w:pPr>
      <w:bookmarkStart w:id="7" w:name="_Toc197794435"/>
      <w:r w:rsidRPr="00D13648">
        <w:t>Consultas SQL</w:t>
      </w:r>
      <w:bookmarkEnd w:id="7"/>
    </w:p>
    <w:p w14:paraId="76A9B624" w14:textId="1E409888" w:rsidR="001A7FE5" w:rsidRPr="00D13648" w:rsidRDefault="00E42345" w:rsidP="001A7FE5">
      <w:r w:rsidRPr="00D13648">
        <w:t xml:space="preserve">Voy a hacer 10 consultas </w:t>
      </w:r>
      <w:r w:rsidR="00D13648" w:rsidRPr="00D13648">
        <w:t>SQL</w:t>
      </w:r>
      <w:r w:rsidRPr="00D13648">
        <w:t xml:space="preserve"> para la base</w:t>
      </w:r>
    </w:p>
    <w:p w14:paraId="2B2B7520" w14:textId="378D721C" w:rsidR="00E42345" w:rsidRPr="00D13648" w:rsidRDefault="00E42345" w:rsidP="00E42345">
      <w:pPr>
        <w:pStyle w:val="Prrafodelista"/>
        <w:numPr>
          <w:ilvl w:val="0"/>
          <w:numId w:val="9"/>
        </w:numPr>
      </w:pPr>
      <w:r w:rsidRPr="00D13648">
        <w:t xml:space="preserve">Listar los clientes y sus </w:t>
      </w:r>
      <w:r w:rsidR="00D13648" w:rsidRPr="00D13648">
        <w:t>pólizas</w:t>
      </w:r>
      <w:r w:rsidRPr="00D13648">
        <w:t xml:space="preserve"> activas</w:t>
      </w:r>
    </w:p>
    <w:p w14:paraId="2C51EDC9" w14:textId="00413DCB" w:rsidR="00E42345" w:rsidRPr="00D13648" w:rsidRDefault="00E42345" w:rsidP="00E42345">
      <w:pPr>
        <w:pStyle w:val="Prrafodelista"/>
        <w:numPr>
          <w:ilvl w:val="0"/>
          <w:numId w:val="9"/>
        </w:numPr>
      </w:pPr>
      <w:r w:rsidRPr="00D13648">
        <w:t>Sumar el total de los pagos</w:t>
      </w:r>
    </w:p>
    <w:p w14:paraId="61EC351D" w14:textId="12B1F215" w:rsidR="00E42345" w:rsidRPr="00D13648" w:rsidRDefault="00E42345" w:rsidP="00E42345">
      <w:pPr>
        <w:pStyle w:val="Prrafodelista"/>
        <w:numPr>
          <w:ilvl w:val="0"/>
          <w:numId w:val="9"/>
        </w:numPr>
      </w:pPr>
      <w:r w:rsidRPr="00D13648">
        <w:t xml:space="preserve">El </w:t>
      </w:r>
      <w:r w:rsidR="00D13648" w:rsidRPr="00D13648">
        <w:t>número</w:t>
      </w:r>
      <w:r w:rsidRPr="00D13648">
        <w:t xml:space="preserve"> de reclamaciones por cada tipo de seguro</w:t>
      </w:r>
    </w:p>
    <w:p w14:paraId="408FAAF3" w14:textId="651F0CD9" w:rsidR="00E42345" w:rsidRPr="00D13648" w:rsidRDefault="00E42345" w:rsidP="00E42345">
      <w:pPr>
        <w:pStyle w:val="Prrafodelista"/>
        <w:numPr>
          <w:ilvl w:val="0"/>
          <w:numId w:val="9"/>
        </w:numPr>
      </w:pPr>
      <w:r w:rsidRPr="00D13648">
        <w:t xml:space="preserve">Los clientes que tengan </w:t>
      </w:r>
      <w:r w:rsidR="00D13648" w:rsidRPr="00D13648">
        <w:t>más</w:t>
      </w:r>
      <w:r w:rsidRPr="00D13648">
        <w:t xml:space="preserve"> de 2 reclamaciones</w:t>
      </w:r>
    </w:p>
    <w:p w14:paraId="7B7538A4" w14:textId="27BE4DC7" w:rsidR="00E42345" w:rsidRPr="00D13648" w:rsidRDefault="00E42345" w:rsidP="00E42345">
      <w:pPr>
        <w:pStyle w:val="Prrafodelista"/>
        <w:numPr>
          <w:ilvl w:val="0"/>
          <w:numId w:val="9"/>
        </w:numPr>
      </w:pPr>
      <w:r w:rsidRPr="00D13648">
        <w:t>La prima promedio por cada tipo de seguro</w:t>
      </w:r>
    </w:p>
    <w:p w14:paraId="4ABA90D3" w14:textId="7DCC1364" w:rsidR="00E42345" w:rsidRPr="00D13648" w:rsidRDefault="00E42345" w:rsidP="00E42345">
      <w:pPr>
        <w:pStyle w:val="Prrafodelista"/>
        <w:numPr>
          <w:ilvl w:val="0"/>
          <w:numId w:val="9"/>
        </w:numPr>
      </w:pPr>
      <w:r w:rsidRPr="00D13648">
        <w:t xml:space="preserve">Los clientes que no tienen </w:t>
      </w:r>
      <w:r w:rsidR="00D13648" w:rsidRPr="00D13648">
        <w:t>pólizas</w:t>
      </w:r>
    </w:p>
    <w:p w14:paraId="7CD6D2CB" w14:textId="6DC02011" w:rsidR="00E42345" w:rsidRPr="00D13648" w:rsidRDefault="00E42345" w:rsidP="00E42345">
      <w:pPr>
        <w:pStyle w:val="Prrafodelista"/>
        <w:numPr>
          <w:ilvl w:val="0"/>
          <w:numId w:val="9"/>
        </w:numPr>
      </w:pPr>
      <w:r w:rsidRPr="00D13648">
        <w:t xml:space="preserve">El </w:t>
      </w:r>
      <w:r w:rsidR="00D13648" w:rsidRPr="00D13648">
        <w:t>último</w:t>
      </w:r>
      <w:r w:rsidRPr="00D13648">
        <w:t xml:space="preserve"> pago de cada </w:t>
      </w:r>
      <w:r w:rsidR="00D13648" w:rsidRPr="00D13648">
        <w:t>póliza</w:t>
      </w:r>
    </w:p>
    <w:p w14:paraId="47540869" w14:textId="1FBAD12A" w:rsidR="00E42345" w:rsidRPr="00D13648" w:rsidRDefault="00E42345" w:rsidP="00E42345">
      <w:pPr>
        <w:pStyle w:val="Prrafodelista"/>
        <w:numPr>
          <w:ilvl w:val="0"/>
          <w:numId w:val="9"/>
        </w:numPr>
      </w:pPr>
      <w:r w:rsidRPr="00D13648">
        <w:t xml:space="preserve">Clientes con reclamaciones de monto mayor al promedio de su </w:t>
      </w:r>
      <w:r w:rsidR="00D13648" w:rsidRPr="00D13648">
        <w:t>póliza</w:t>
      </w:r>
    </w:p>
    <w:p w14:paraId="6697E3D5" w14:textId="6CBE8900" w:rsidR="00E42345" w:rsidRPr="00D13648" w:rsidRDefault="00D13648" w:rsidP="00E42345">
      <w:pPr>
        <w:pStyle w:val="Prrafodelista"/>
        <w:numPr>
          <w:ilvl w:val="0"/>
          <w:numId w:val="9"/>
        </w:numPr>
      </w:pPr>
      <w:r w:rsidRPr="00D13648">
        <w:t>Pólizas</w:t>
      </w:r>
      <w:r w:rsidR="00E42345" w:rsidRPr="00D13648">
        <w:t xml:space="preserve"> que caducan en el </w:t>
      </w:r>
      <w:r w:rsidRPr="00D13648">
        <w:t>próximo</w:t>
      </w:r>
      <w:r w:rsidR="00E42345" w:rsidRPr="00D13648">
        <w:t xml:space="preserve"> mes</w:t>
      </w:r>
    </w:p>
    <w:p w14:paraId="57AE28E6" w14:textId="1BD4E3F5" w:rsidR="00E42345" w:rsidRPr="00D13648" w:rsidRDefault="00D13648" w:rsidP="00E42345">
      <w:pPr>
        <w:pStyle w:val="Prrafodelista"/>
        <w:numPr>
          <w:ilvl w:val="0"/>
          <w:numId w:val="9"/>
        </w:numPr>
      </w:pPr>
      <w:r w:rsidRPr="00D13648">
        <w:t>Póliza</w:t>
      </w:r>
      <w:r w:rsidR="00E42345" w:rsidRPr="00D13648">
        <w:t xml:space="preserve"> sin pagos registrados</w:t>
      </w:r>
    </w:p>
    <w:p w14:paraId="67BD7664" w14:textId="549F9E0B" w:rsidR="001A7FE5" w:rsidRPr="00D13648" w:rsidRDefault="001A7FE5" w:rsidP="001A7FE5">
      <w:pPr>
        <w:pStyle w:val="Ttulo1"/>
        <w:numPr>
          <w:ilvl w:val="0"/>
          <w:numId w:val="8"/>
        </w:numPr>
      </w:pPr>
      <w:r w:rsidRPr="00D13648">
        <w:t xml:space="preserve"> </w:t>
      </w:r>
      <w:bookmarkStart w:id="8" w:name="_Toc197794436"/>
      <w:r w:rsidRPr="00D13648">
        <w:t>Casos de Prueba y Simulación</w:t>
      </w:r>
      <w:bookmarkEnd w:id="8"/>
    </w:p>
    <w:p w14:paraId="6A73C925" w14:textId="36328A58" w:rsidR="001A7FE5" w:rsidRPr="00D13648" w:rsidRDefault="00E25C1B" w:rsidP="001A7FE5">
      <w:r w:rsidRPr="00D13648">
        <w:t xml:space="preserve">Se realizo una </w:t>
      </w:r>
      <w:r w:rsidR="00D13648" w:rsidRPr="00D13648">
        <w:t>batería</w:t>
      </w:r>
      <w:r w:rsidRPr="00D13648">
        <w:t xml:space="preserve"> de pruebas de funcionamiento de la base de datos</w:t>
      </w:r>
    </w:p>
    <w:p w14:paraId="6F2D5596" w14:textId="08B71467" w:rsidR="00D13648" w:rsidRPr="00D13648" w:rsidRDefault="00D13648" w:rsidP="00D13648">
      <w:pPr>
        <w:ind w:left="360"/>
      </w:pPr>
      <w:r w:rsidRPr="00D13648">
        <w:t>Prueba numero 1: Alta de cliente</w:t>
      </w:r>
    </w:p>
    <w:p w14:paraId="72966E16" w14:textId="2073104C" w:rsidR="00D13648" w:rsidRPr="00D13648" w:rsidRDefault="00D13648" w:rsidP="00D13648">
      <w:pPr>
        <w:ind w:left="360"/>
      </w:pPr>
      <w:r w:rsidRPr="00D13648">
        <w:t>Prueba numero 2: Alta de tipo de seguro</w:t>
      </w:r>
    </w:p>
    <w:p w14:paraId="5FB3CE66" w14:textId="3BB2246B" w:rsidR="00D13648" w:rsidRPr="00D13648" w:rsidRDefault="00D13648" w:rsidP="00D13648">
      <w:pPr>
        <w:ind w:left="360"/>
      </w:pPr>
      <w:r w:rsidRPr="00D13648">
        <w:t>Prueba numero 3: Prueba de error referencial</w:t>
      </w:r>
    </w:p>
    <w:p w14:paraId="02F7F2B9" w14:textId="20DA7320" w:rsidR="00D13648" w:rsidRPr="00D13648" w:rsidRDefault="00D13648" w:rsidP="00D13648">
      <w:pPr>
        <w:ind w:left="360"/>
      </w:pPr>
      <w:r w:rsidRPr="00D13648">
        <w:t>Prueba numero 4: Eliminación de un cliente con una póliza activa</w:t>
      </w:r>
    </w:p>
    <w:p w14:paraId="58813388" w14:textId="6AC7CD0F" w:rsidR="00D13648" w:rsidRPr="00D13648" w:rsidRDefault="00D13648" w:rsidP="00D13648">
      <w:pPr>
        <w:ind w:left="360"/>
      </w:pPr>
      <w:r w:rsidRPr="00D13648">
        <w:t>Prueba numero 5: Ver todos los pagos de una póliza</w:t>
      </w:r>
    </w:p>
    <w:p w14:paraId="695B2574" w14:textId="5C788FEE" w:rsidR="00D13648" w:rsidRPr="00D13648" w:rsidRDefault="00D13648" w:rsidP="00D13648">
      <w:pPr>
        <w:ind w:left="360"/>
      </w:pPr>
      <w:r w:rsidRPr="00D13648">
        <w:t>Prueba numero 6: Cancelar una prueba mediante el procedimiento correspondiente</w:t>
      </w:r>
    </w:p>
    <w:p w14:paraId="68B0431B" w14:textId="5005587D" w:rsidR="00D13648" w:rsidRPr="00D13648" w:rsidRDefault="00D13648" w:rsidP="00D13648">
      <w:pPr>
        <w:ind w:left="360"/>
      </w:pPr>
      <w:r w:rsidRPr="00D13648">
        <w:t>Prueba numero 7:</w:t>
      </w:r>
      <w:r w:rsidR="005443E3">
        <w:t xml:space="preserve"> Prueba del trigger que evita que el monto de un pago sea negativo</w:t>
      </w:r>
    </w:p>
    <w:p w14:paraId="44CC057F" w14:textId="31AA4AAF" w:rsidR="00D13648" w:rsidRPr="00D13648" w:rsidRDefault="00D13648" w:rsidP="00D13648">
      <w:pPr>
        <w:ind w:left="360"/>
      </w:pPr>
      <w:r w:rsidRPr="00D13648">
        <w:t>Prueba numero 8:</w:t>
      </w:r>
      <w:r w:rsidR="005443E3">
        <w:t xml:space="preserve"> Prueba del trigger que cambia el estado de las </w:t>
      </w:r>
      <w:r w:rsidR="00A72205">
        <w:t>pólizas</w:t>
      </w:r>
      <w:r w:rsidR="005443E3">
        <w:t xml:space="preserve"> a en </w:t>
      </w:r>
      <w:r w:rsidR="00A72205">
        <w:t>revisión</w:t>
      </w:r>
    </w:p>
    <w:p w14:paraId="2865CACE" w14:textId="108DAE15" w:rsidR="00D13648" w:rsidRPr="00D13648" w:rsidRDefault="00D13648" w:rsidP="00D13648">
      <w:pPr>
        <w:ind w:left="360"/>
      </w:pPr>
      <w:r w:rsidRPr="00D13648">
        <w:t>Prueba numero 9:</w:t>
      </w:r>
      <w:r w:rsidR="005443E3">
        <w:t xml:space="preserve"> </w:t>
      </w:r>
      <w:r w:rsidR="00A72205">
        <w:t>Comprobación</w:t>
      </w:r>
      <w:r w:rsidR="005443E3">
        <w:t xml:space="preserve"> de que la función que calcula el total de los pagos a una </w:t>
      </w:r>
      <w:r w:rsidR="00A72205">
        <w:t>póliza</w:t>
      </w:r>
      <w:r w:rsidR="005443E3">
        <w:t xml:space="preserve"> funciona correctamente</w:t>
      </w:r>
    </w:p>
    <w:p w14:paraId="400C6C48" w14:textId="37966FA2" w:rsidR="00D13648" w:rsidRPr="00D13648" w:rsidRDefault="00D13648" w:rsidP="00D13648">
      <w:pPr>
        <w:ind w:left="360"/>
      </w:pPr>
      <w:r w:rsidRPr="00D13648">
        <w:t>Prueba numero 10:</w:t>
      </w:r>
      <w:r w:rsidR="00A72205">
        <w:t xml:space="preserve"> Comprobación del correcto funcionamiento de la función DuracionPoliza</w:t>
      </w:r>
    </w:p>
    <w:p w14:paraId="6F2B9BC0" w14:textId="77777777" w:rsidR="00D13648" w:rsidRPr="00D13648" w:rsidRDefault="00D13648" w:rsidP="00D13648">
      <w:pPr>
        <w:ind w:left="360"/>
      </w:pPr>
    </w:p>
    <w:p w14:paraId="2509F697" w14:textId="65BC6D39" w:rsidR="00E25C1B" w:rsidRPr="00D13648" w:rsidRDefault="00E25C1B" w:rsidP="001A7FE5"/>
    <w:p w14:paraId="76F88314" w14:textId="17273828" w:rsidR="001A7FE5" w:rsidRPr="00D13648" w:rsidRDefault="001A7FE5" w:rsidP="001A7FE5">
      <w:pPr>
        <w:pStyle w:val="Ttulo1"/>
        <w:numPr>
          <w:ilvl w:val="0"/>
          <w:numId w:val="8"/>
        </w:numPr>
      </w:pPr>
      <w:bookmarkStart w:id="9" w:name="_Toc197794437"/>
      <w:r w:rsidRPr="00D13648">
        <w:t>Resultados y Verificación</w:t>
      </w:r>
      <w:bookmarkEnd w:id="9"/>
    </w:p>
    <w:p w14:paraId="6E5284FE" w14:textId="1A50B86C" w:rsidR="00D13648" w:rsidRPr="00D13648" w:rsidRDefault="00D13648" w:rsidP="00D13648">
      <w:pPr>
        <w:ind w:left="360"/>
        <w:rPr>
          <w:sz w:val="28"/>
          <w:szCs w:val="28"/>
        </w:rPr>
      </w:pPr>
      <w:r w:rsidRPr="00D13648">
        <w:rPr>
          <w:sz w:val="28"/>
          <w:szCs w:val="28"/>
        </w:rPr>
        <w:t>1</w:t>
      </w:r>
      <w:r w:rsidR="005443E3">
        <w:rPr>
          <w:sz w:val="28"/>
          <w:szCs w:val="28"/>
        </w:rPr>
        <w:t>ª</w:t>
      </w:r>
      <w:r w:rsidRPr="00D13648">
        <w:rPr>
          <w:sz w:val="28"/>
          <w:szCs w:val="28"/>
        </w:rPr>
        <w:t xml:space="preserve"> Prueba</w:t>
      </w:r>
    </w:p>
    <w:p w14:paraId="6EC4E5D4" w14:textId="77777777" w:rsidR="00D13648" w:rsidRPr="00D13648" w:rsidRDefault="00D13648" w:rsidP="00D13648">
      <w:pPr>
        <w:ind w:left="360"/>
      </w:pPr>
      <w:r w:rsidRPr="00D13648">
        <w:t>Alta de cliente</w:t>
      </w:r>
    </w:p>
    <w:p w14:paraId="12B1E30A" w14:textId="7F4E2FE5" w:rsidR="00D13648" w:rsidRPr="00D13648" w:rsidRDefault="00D13648" w:rsidP="00D13648">
      <w:pPr>
        <w:ind w:left="360"/>
      </w:pPr>
      <w:r w:rsidRPr="00D13648">
        <w:t>Resultado esperado: que el cliente se inserte con éxito en la base de datos</w:t>
      </w:r>
    </w:p>
    <w:p w14:paraId="4D5FB533" w14:textId="77777777" w:rsidR="00D13648" w:rsidRPr="00D13648" w:rsidRDefault="00D13648" w:rsidP="00D13648">
      <w:pPr>
        <w:ind w:left="360"/>
      </w:pPr>
      <w:r w:rsidRPr="00D13648">
        <w:t>Resultado real: El cliente efectivamente se inserta sin problemas</w:t>
      </w:r>
    </w:p>
    <w:p w14:paraId="6BB732B3" w14:textId="77777777" w:rsidR="00D13648" w:rsidRPr="00D13648" w:rsidRDefault="00D13648" w:rsidP="00D13648">
      <w:pPr>
        <w:ind w:left="360"/>
      </w:pPr>
    </w:p>
    <w:p w14:paraId="6E2100AD" w14:textId="76F1D006" w:rsidR="00D13648" w:rsidRPr="00D13648" w:rsidRDefault="00D13648" w:rsidP="00D13648">
      <w:pPr>
        <w:ind w:left="360"/>
        <w:rPr>
          <w:sz w:val="28"/>
          <w:szCs w:val="28"/>
        </w:rPr>
      </w:pPr>
      <w:r w:rsidRPr="00D13648">
        <w:rPr>
          <w:sz w:val="28"/>
          <w:szCs w:val="28"/>
        </w:rPr>
        <w:t>2</w:t>
      </w:r>
      <w:r w:rsidR="005443E3">
        <w:rPr>
          <w:sz w:val="28"/>
          <w:szCs w:val="28"/>
        </w:rPr>
        <w:t>ª</w:t>
      </w:r>
      <w:r w:rsidRPr="00D13648">
        <w:rPr>
          <w:sz w:val="28"/>
          <w:szCs w:val="28"/>
        </w:rPr>
        <w:t xml:space="preserve"> Prueba</w:t>
      </w:r>
    </w:p>
    <w:p w14:paraId="0323CC3C" w14:textId="77777777" w:rsidR="00D13648" w:rsidRPr="00D13648" w:rsidRDefault="00D13648" w:rsidP="00D13648">
      <w:pPr>
        <w:ind w:left="360"/>
      </w:pPr>
      <w:r w:rsidRPr="00D13648">
        <w:t>Alta de tipo de seguro</w:t>
      </w:r>
    </w:p>
    <w:p w14:paraId="0F5ED61E" w14:textId="77777777" w:rsidR="00D13648" w:rsidRPr="00D13648" w:rsidRDefault="00D13648" w:rsidP="00D13648">
      <w:pPr>
        <w:ind w:left="360"/>
      </w:pPr>
      <w:r w:rsidRPr="00D13648">
        <w:t>Resultado esperado: el seguro se inserta correctamente</w:t>
      </w:r>
    </w:p>
    <w:p w14:paraId="4448F8D8" w14:textId="77777777" w:rsidR="00D13648" w:rsidRPr="00D13648" w:rsidRDefault="00D13648" w:rsidP="00D13648">
      <w:pPr>
        <w:ind w:left="360"/>
      </w:pPr>
      <w:r w:rsidRPr="00D13648">
        <w:t>Resultado real: el tipo de seguro se inserta correctamente</w:t>
      </w:r>
    </w:p>
    <w:p w14:paraId="3E7F4CF0" w14:textId="77777777" w:rsidR="00D13648" w:rsidRPr="00D13648" w:rsidRDefault="00D13648" w:rsidP="00D13648">
      <w:pPr>
        <w:ind w:left="360"/>
      </w:pPr>
    </w:p>
    <w:p w14:paraId="34B75E31" w14:textId="1495A181" w:rsidR="00D13648" w:rsidRPr="00D13648" w:rsidRDefault="00D13648" w:rsidP="00D13648">
      <w:pPr>
        <w:ind w:left="360"/>
        <w:rPr>
          <w:sz w:val="28"/>
          <w:szCs w:val="28"/>
        </w:rPr>
      </w:pPr>
      <w:r w:rsidRPr="00D13648">
        <w:rPr>
          <w:sz w:val="28"/>
          <w:szCs w:val="28"/>
        </w:rPr>
        <w:t>3</w:t>
      </w:r>
      <w:r w:rsidR="005443E3">
        <w:rPr>
          <w:sz w:val="28"/>
          <w:szCs w:val="28"/>
        </w:rPr>
        <w:t>ª</w:t>
      </w:r>
      <w:r w:rsidRPr="00D13648">
        <w:rPr>
          <w:sz w:val="28"/>
          <w:szCs w:val="28"/>
        </w:rPr>
        <w:t xml:space="preserve"> Prueba</w:t>
      </w:r>
    </w:p>
    <w:p w14:paraId="79A550D1" w14:textId="77777777" w:rsidR="00D13648" w:rsidRPr="00D13648" w:rsidRDefault="00D13648" w:rsidP="00D13648">
      <w:pPr>
        <w:ind w:left="360"/>
      </w:pPr>
      <w:r w:rsidRPr="00D13648">
        <w:t xml:space="preserve">Prueba de error referencial </w:t>
      </w:r>
    </w:p>
    <w:p w14:paraId="561A6C05" w14:textId="77777777" w:rsidR="00D13648" w:rsidRPr="00D13648" w:rsidRDefault="00D13648" w:rsidP="00D13648">
      <w:pPr>
        <w:ind w:left="360"/>
      </w:pPr>
      <w:r w:rsidRPr="00D13648">
        <w:t>Resultado esperado: da error debido a que el cliente numero 99 no existe</w:t>
      </w:r>
    </w:p>
    <w:p w14:paraId="4EAECCAA" w14:textId="69C865A5" w:rsidR="00D13648" w:rsidRPr="00D13648" w:rsidRDefault="00D13648" w:rsidP="00D13648">
      <w:pPr>
        <w:ind w:left="360"/>
      </w:pPr>
      <w:r w:rsidRPr="00D13648">
        <w:t>Resultado real: el error ocurre tal y como se menciona</w:t>
      </w:r>
    </w:p>
    <w:p w14:paraId="22EE6F39" w14:textId="77777777" w:rsidR="00D13648" w:rsidRPr="00D13648" w:rsidRDefault="00D13648" w:rsidP="00D13648">
      <w:pPr>
        <w:ind w:left="360"/>
      </w:pPr>
    </w:p>
    <w:p w14:paraId="302DB2E7" w14:textId="2185DFD2" w:rsidR="00D13648" w:rsidRPr="00D13648" w:rsidRDefault="00D13648" w:rsidP="00D13648">
      <w:pPr>
        <w:ind w:left="360"/>
        <w:rPr>
          <w:sz w:val="28"/>
          <w:szCs w:val="28"/>
        </w:rPr>
      </w:pPr>
      <w:r w:rsidRPr="00D13648">
        <w:rPr>
          <w:sz w:val="28"/>
          <w:szCs w:val="28"/>
        </w:rPr>
        <w:t>4</w:t>
      </w:r>
      <w:r w:rsidR="005443E3">
        <w:rPr>
          <w:sz w:val="28"/>
          <w:szCs w:val="28"/>
        </w:rPr>
        <w:t>ª</w:t>
      </w:r>
      <w:r w:rsidRPr="00D13648">
        <w:rPr>
          <w:sz w:val="28"/>
          <w:szCs w:val="28"/>
        </w:rPr>
        <w:t xml:space="preserve"> Prueba</w:t>
      </w:r>
    </w:p>
    <w:p w14:paraId="64350F8C" w14:textId="6E0A0E5F" w:rsidR="00D13648" w:rsidRPr="00D13648" w:rsidRDefault="00D13648" w:rsidP="00D13648">
      <w:pPr>
        <w:ind w:left="360"/>
      </w:pPr>
      <w:r w:rsidRPr="00D13648">
        <w:t>Eliminación de un cliente con una póliza activa</w:t>
      </w:r>
    </w:p>
    <w:p w14:paraId="62A26093" w14:textId="429D6EC0" w:rsidR="00D13648" w:rsidRPr="00D13648" w:rsidRDefault="00D13648" w:rsidP="00D13648">
      <w:pPr>
        <w:ind w:left="360"/>
      </w:pPr>
      <w:r w:rsidRPr="00D13648">
        <w:t>Resultado esperado: Error debido a que el cliente tiene una póliza activa</w:t>
      </w:r>
    </w:p>
    <w:p w14:paraId="0A5FC4C4" w14:textId="77777777" w:rsidR="00D13648" w:rsidRPr="00D13648" w:rsidRDefault="00D13648" w:rsidP="00D13648">
      <w:pPr>
        <w:ind w:left="360"/>
      </w:pPr>
      <w:r w:rsidRPr="00D13648">
        <w:t>Resultado real: el error se produce correctamente</w:t>
      </w:r>
    </w:p>
    <w:p w14:paraId="170C531F" w14:textId="77777777" w:rsidR="00D13648" w:rsidRPr="00D13648" w:rsidRDefault="00D13648" w:rsidP="00D13648">
      <w:pPr>
        <w:ind w:left="360"/>
      </w:pPr>
    </w:p>
    <w:p w14:paraId="4EDD7D6A" w14:textId="4F69B8FA" w:rsidR="00D13648" w:rsidRPr="00D13648" w:rsidRDefault="00D13648" w:rsidP="00D13648">
      <w:pPr>
        <w:ind w:left="360"/>
        <w:rPr>
          <w:sz w:val="28"/>
          <w:szCs w:val="28"/>
        </w:rPr>
      </w:pPr>
      <w:r w:rsidRPr="00D13648">
        <w:rPr>
          <w:sz w:val="28"/>
          <w:szCs w:val="28"/>
        </w:rPr>
        <w:t>5</w:t>
      </w:r>
      <w:r w:rsidR="005443E3">
        <w:rPr>
          <w:sz w:val="28"/>
          <w:szCs w:val="28"/>
        </w:rPr>
        <w:t>ª</w:t>
      </w:r>
      <w:r w:rsidRPr="00D13648">
        <w:rPr>
          <w:sz w:val="28"/>
          <w:szCs w:val="28"/>
        </w:rPr>
        <w:t xml:space="preserve"> Prueba</w:t>
      </w:r>
    </w:p>
    <w:p w14:paraId="22212B58" w14:textId="75879831" w:rsidR="00D13648" w:rsidRPr="00D13648" w:rsidRDefault="00D13648" w:rsidP="00D13648">
      <w:pPr>
        <w:ind w:left="360"/>
      </w:pPr>
      <w:r w:rsidRPr="00D13648">
        <w:t>Ver todos los pagos de una póliza</w:t>
      </w:r>
    </w:p>
    <w:p w14:paraId="6D888EA8" w14:textId="77777777" w:rsidR="00D13648" w:rsidRPr="00D13648" w:rsidRDefault="00D13648" w:rsidP="00D13648">
      <w:pPr>
        <w:ind w:left="360"/>
      </w:pPr>
      <w:r w:rsidRPr="00D13648">
        <w:t>Resultado esperado: muestra todos los datos requeridos</w:t>
      </w:r>
    </w:p>
    <w:p w14:paraId="2AD5AC02" w14:textId="77777777" w:rsidR="00D13648" w:rsidRPr="00D13648" w:rsidRDefault="00D13648" w:rsidP="00D13648">
      <w:pPr>
        <w:ind w:left="360"/>
      </w:pPr>
      <w:r w:rsidRPr="00D13648">
        <w:t>Resultado real: los datos se muestran correctamente</w:t>
      </w:r>
    </w:p>
    <w:p w14:paraId="62348EA2" w14:textId="77777777" w:rsidR="00D13648" w:rsidRPr="00D13648" w:rsidRDefault="00D13648" w:rsidP="00D13648">
      <w:pPr>
        <w:ind w:left="360"/>
        <w:rPr>
          <w:sz w:val="28"/>
          <w:szCs w:val="28"/>
        </w:rPr>
      </w:pPr>
    </w:p>
    <w:p w14:paraId="1550C8C0" w14:textId="7D8765F8" w:rsidR="00D13648" w:rsidRPr="00D13648" w:rsidRDefault="00D13648" w:rsidP="00D13648">
      <w:pPr>
        <w:ind w:left="360"/>
        <w:rPr>
          <w:sz w:val="28"/>
          <w:szCs w:val="28"/>
        </w:rPr>
      </w:pPr>
      <w:r w:rsidRPr="00D13648">
        <w:rPr>
          <w:sz w:val="28"/>
          <w:szCs w:val="28"/>
        </w:rPr>
        <w:t>6</w:t>
      </w:r>
      <w:r w:rsidR="005443E3">
        <w:rPr>
          <w:sz w:val="28"/>
          <w:szCs w:val="28"/>
        </w:rPr>
        <w:t>ª</w:t>
      </w:r>
      <w:r w:rsidRPr="00D13648">
        <w:rPr>
          <w:sz w:val="28"/>
          <w:szCs w:val="28"/>
        </w:rPr>
        <w:t xml:space="preserve"> Prueba</w:t>
      </w:r>
    </w:p>
    <w:p w14:paraId="573236CE" w14:textId="7E5AD551" w:rsidR="00D13648" w:rsidRPr="00D13648" w:rsidRDefault="00D13648" w:rsidP="00D13648">
      <w:pPr>
        <w:ind w:left="360"/>
      </w:pPr>
      <w:r w:rsidRPr="00D13648">
        <w:t>Cancelar una prueba mediante el procedimiento correspondiente</w:t>
      </w:r>
    </w:p>
    <w:p w14:paraId="7DB68F6A" w14:textId="1A5B3BE1" w:rsidR="00D13648" w:rsidRPr="00D13648" w:rsidRDefault="00D13648" w:rsidP="00D13648">
      <w:pPr>
        <w:ind w:left="360"/>
      </w:pPr>
      <w:r w:rsidRPr="00D13648">
        <w:t>Resultado esperado: el procedimiento se ejecuta correctamente y el resto de la póliza se cambia a cancelado</w:t>
      </w:r>
    </w:p>
    <w:p w14:paraId="3C3FAD26" w14:textId="7820A60C" w:rsidR="00D13648" w:rsidRDefault="00D13648" w:rsidP="00D13648">
      <w:pPr>
        <w:ind w:left="360"/>
      </w:pPr>
      <w:r w:rsidRPr="00D13648">
        <w:t>Resultado real: el estado de la póliza se cambia correctamente</w:t>
      </w:r>
    </w:p>
    <w:p w14:paraId="178F171E" w14:textId="67769E02" w:rsidR="005443E3" w:rsidRDefault="005443E3" w:rsidP="00D13648">
      <w:pPr>
        <w:ind w:left="360"/>
      </w:pPr>
    </w:p>
    <w:p w14:paraId="4C9890D6" w14:textId="6D88F943" w:rsidR="005443E3" w:rsidRDefault="005443E3" w:rsidP="00D13648">
      <w:pPr>
        <w:ind w:left="360"/>
        <w:rPr>
          <w:sz w:val="28"/>
          <w:szCs w:val="28"/>
        </w:rPr>
      </w:pPr>
      <w:r w:rsidRPr="005443E3">
        <w:rPr>
          <w:sz w:val="28"/>
          <w:szCs w:val="28"/>
        </w:rPr>
        <w:t>7ª Prueba</w:t>
      </w:r>
    </w:p>
    <w:p w14:paraId="3ACF5FC6" w14:textId="106C117B" w:rsidR="005443E3" w:rsidRDefault="005443E3" w:rsidP="00D13648">
      <w:pPr>
        <w:ind w:left="360"/>
      </w:pPr>
      <w:r>
        <w:t>Probar que el trigger efectivamente evita que el monto sea negativo en un pago</w:t>
      </w:r>
    </w:p>
    <w:p w14:paraId="1CE74559" w14:textId="06366CF0" w:rsidR="005443E3" w:rsidRDefault="005443E3" w:rsidP="00D13648">
      <w:pPr>
        <w:ind w:left="360"/>
      </w:pPr>
      <w:r>
        <w:t>Resultado esperado: el trigger evita el caso</w:t>
      </w:r>
    </w:p>
    <w:p w14:paraId="70FDF92B" w14:textId="29008C6C" w:rsidR="005443E3" w:rsidRDefault="005443E3" w:rsidP="00D13648">
      <w:pPr>
        <w:ind w:left="360"/>
        <w:rPr>
          <w:u w:val="single"/>
        </w:rPr>
      </w:pPr>
      <w:r>
        <w:lastRenderedPageBreak/>
        <w:t>Resultado real: El trigger evita el caso y devuelve un mensaje de error indicándolo</w:t>
      </w:r>
      <w:r>
        <w:rPr>
          <w:u w:val="single"/>
        </w:rPr>
        <w:t xml:space="preserve"> </w:t>
      </w:r>
    </w:p>
    <w:p w14:paraId="1517C72E" w14:textId="044416F3" w:rsidR="005443E3" w:rsidRDefault="005443E3" w:rsidP="00D13648">
      <w:pPr>
        <w:ind w:left="360"/>
        <w:rPr>
          <w:sz w:val="28"/>
          <w:szCs w:val="28"/>
        </w:rPr>
      </w:pPr>
      <w:r w:rsidRPr="005443E3">
        <w:rPr>
          <w:sz w:val="28"/>
          <w:szCs w:val="28"/>
        </w:rPr>
        <w:t>8ª Prueba</w:t>
      </w:r>
    </w:p>
    <w:p w14:paraId="63F797F8" w14:textId="307ABBFB" w:rsidR="005443E3" w:rsidRDefault="00A72205" w:rsidP="005443E3">
      <w:pPr>
        <w:ind w:left="360"/>
      </w:pPr>
      <w:r>
        <w:t>Comprobación</w:t>
      </w:r>
      <w:r w:rsidR="005443E3">
        <w:t xml:space="preserve"> del trigger que cambia el estado de las </w:t>
      </w:r>
      <w:r>
        <w:t>pólizas</w:t>
      </w:r>
      <w:r w:rsidR="005443E3">
        <w:t xml:space="preserve"> a en </w:t>
      </w:r>
      <w:r>
        <w:t>revisión</w:t>
      </w:r>
    </w:p>
    <w:p w14:paraId="61779EDB" w14:textId="2ABBDCF4" w:rsidR="005443E3" w:rsidRDefault="005443E3" w:rsidP="005443E3">
      <w:pPr>
        <w:ind w:left="360"/>
      </w:pPr>
      <w:r>
        <w:t xml:space="preserve">Resultado esperado: cuando se inserte una nueva </w:t>
      </w:r>
      <w:r w:rsidR="00A72205">
        <w:t>reclamación</w:t>
      </w:r>
      <w:r>
        <w:t xml:space="preserve"> se </w:t>
      </w:r>
      <w:r w:rsidR="00A72205">
        <w:t>cambiará</w:t>
      </w:r>
      <w:r>
        <w:t xml:space="preserve"> el estado de la </w:t>
      </w:r>
      <w:r w:rsidR="00A72205">
        <w:t>póliza</w:t>
      </w:r>
      <w:r>
        <w:t xml:space="preserve"> correspondiente a la misma a “En </w:t>
      </w:r>
      <w:r w:rsidR="00A72205">
        <w:t>revisión</w:t>
      </w:r>
      <w:r>
        <w:t>”</w:t>
      </w:r>
    </w:p>
    <w:p w14:paraId="352D0CC3" w14:textId="6BF63CA1" w:rsidR="005443E3" w:rsidRDefault="005443E3" w:rsidP="005443E3">
      <w:pPr>
        <w:ind w:left="360"/>
      </w:pPr>
      <w:r>
        <w:t>Resultado real: el trigger realiza el cambio correctamente</w:t>
      </w:r>
    </w:p>
    <w:p w14:paraId="4B6A0677" w14:textId="7BDE560F" w:rsidR="005443E3" w:rsidRDefault="005443E3" w:rsidP="005443E3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Pr="005443E3">
        <w:rPr>
          <w:sz w:val="28"/>
          <w:szCs w:val="28"/>
        </w:rPr>
        <w:t>ª Prueba</w:t>
      </w:r>
    </w:p>
    <w:p w14:paraId="6080E1F9" w14:textId="2FE50608" w:rsidR="005443E3" w:rsidRDefault="00A72205" w:rsidP="005443E3">
      <w:pPr>
        <w:ind w:left="360"/>
      </w:pPr>
      <w:r>
        <w:t>Verificación</w:t>
      </w:r>
      <w:r w:rsidR="005443E3">
        <w:t xml:space="preserve"> de funcionamiento del trigger TotalPagado</w:t>
      </w:r>
    </w:p>
    <w:p w14:paraId="3DC1C196" w14:textId="37DF59BE" w:rsidR="005443E3" w:rsidRDefault="00E26DF4" w:rsidP="005443E3">
      <w:pPr>
        <w:ind w:left="360"/>
      </w:pPr>
      <w:r>
        <w:t xml:space="preserve">Resultado esperado: la función </w:t>
      </w:r>
      <w:r w:rsidR="00A72205">
        <w:t>devuelve</w:t>
      </w:r>
      <w:r>
        <w:t xml:space="preserve"> el total de los pagos correctamente</w:t>
      </w:r>
    </w:p>
    <w:p w14:paraId="36C99306" w14:textId="1548AAC6" w:rsidR="001A7FE5" w:rsidRDefault="00E26DF4" w:rsidP="00A72205">
      <w:pPr>
        <w:ind w:left="360"/>
      </w:pPr>
      <w:r>
        <w:t>Resultado Real: El c</w:t>
      </w:r>
      <w:bookmarkStart w:id="10" w:name="_GoBack"/>
      <w:bookmarkEnd w:id="10"/>
      <w:r>
        <w:t>alculo es correcto y la función funciona correctamente</w:t>
      </w:r>
    </w:p>
    <w:p w14:paraId="1FE9CF30" w14:textId="308E08C7" w:rsidR="00A72205" w:rsidRDefault="00A72205" w:rsidP="00A72205">
      <w:pPr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Pr="005443E3">
        <w:rPr>
          <w:sz w:val="28"/>
          <w:szCs w:val="28"/>
        </w:rPr>
        <w:t>ª Prueba</w:t>
      </w:r>
    </w:p>
    <w:p w14:paraId="1FCC2022" w14:textId="0ED17C7F" w:rsidR="00A72205" w:rsidRDefault="00A72205" w:rsidP="00A72205">
      <w:pPr>
        <w:ind w:left="360"/>
      </w:pPr>
      <w:r>
        <w:t>Comprobar el funcionamiento de la función DuracionPoliza</w:t>
      </w:r>
    </w:p>
    <w:p w14:paraId="15A1D900" w14:textId="1A39DE28" w:rsidR="00A72205" w:rsidRDefault="00A72205" w:rsidP="00A72205">
      <w:pPr>
        <w:ind w:left="360"/>
      </w:pPr>
      <w:r>
        <w:t>Resultado esperado: recibe dos fechas y devuelve el resultado de la diferencia en días</w:t>
      </w:r>
    </w:p>
    <w:p w14:paraId="0422A605" w14:textId="234C584D" w:rsidR="00A72205" w:rsidRPr="00A72205" w:rsidRDefault="00A72205" w:rsidP="00A72205">
      <w:pPr>
        <w:ind w:left="360"/>
        <w:rPr>
          <w:u w:val="single"/>
        </w:rPr>
      </w:pPr>
      <w:r>
        <w:t>Resultado Real: devuelve la duración en días correctamente</w:t>
      </w:r>
    </w:p>
    <w:p w14:paraId="6E1A1149" w14:textId="21CCBC3F" w:rsidR="001A7FE5" w:rsidRPr="00D13648" w:rsidRDefault="001A7FE5" w:rsidP="001A7FE5">
      <w:pPr>
        <w:pStyle w:val="Ttulo1"/>
        <w:numPr>
          <w:ilvl w:val="0"/>
          <w:numId w:val="8"/>
        </w:numPr>
      </w:pPr>
      <w:bookmarkStart w:id="11" w:name="_Toc197794438"/>
      <w:r w:rsidRPr="00D13648">
        <w:t>Capturas de Pantalla (opcional)</w:t>
      </w:r>
      <w:bookmarkEnd w:id="11"/>
    </w:p>
    <w:p w14:paraId="791621FD" w14:textId="77777777" w:rsidR="001A7FE5" w:rsidRPr="00D13648" w:rsidRDefault="001A7FE5" w:rsidP="001A7FE5">
      <w:r w:rsidRPr="00D13648">
        <w:t>Describe aquí...</w:t>
      </w:r>
    </w:p>
    <w:p w14:paraId="6122EC81" w14:textId="205E7ED2" w:rsidR="001A7FE5" w:rsidRPr="00D13648" w:rsidRDefault="001A7FE5" w:rsidP="001A7FE5">
      <w:pPr>
        <w:pStyle w:val="Ttulo1"/>
        <w:numPr>
          <w:ilvl w:val="0"/>
          <w:numId w:val="8"/>
        </w:numPr>
      </w:pPr>
      <w:bookmarkStart w:id="12" w:name="_Toc197794439"/>
      <w:r w:rsidRPr="00D13648">
        <w:t>Conclusiones y Mejoras Futuras</w:t>
      </w:r>
      <w:bookmarkEnd w:id="12"/>
    </w:p>
    <w:p w14:paraId="13D80BF9" w14:textId="77777777" w:rsidR="001A7FE5" w:rsidRPr="00D13648" w:rsidRDefault="001A7FE5" w:rsidP="001A7FE5">
      <w:r w:rsidRPr="00D13648">
        <w:t>Describe aquí...</w:t>
      </w:r>
    </w:p>
    <w:p w14:paraId="625013A4" w14:textId="7C069E32" w:rsidR="001A7FE5" w:rsidRPr="00D13648" w:rsidRDefault="001A7FE5" w:rsidP="001A7FE5">
      <w:pPr>
        <w:pStyle w:val="Ttulo1"/>
        <w:numPr>
          <w:ilvl w:val="0"/>
          <w:numId w:val="8"/>
        </w:numPr>
      </w:pPr>
      <w:bookmarkStart w:id="13" w:name="_Toc197794440"/>
      <w:r w:rsidRPr="00D13648">
        <w:t>Enlace al Repositorio en GitHub</w:t>
      </w:r>
      <w:bookmarkEnd w:id="13"/>
    </w:p>
    <w:p w14:paraId="2445AE2E" w14:textId="350E5FA8" w:rsidR="00C334DE" w:rsidRPr="00D13648" w:rsidRDefault="001A7FE5" w:rsidP="001A7FE5">
      <w:pPr>
        <w:rPr>
          <w:u w:val="single"/>
        </w:rPr>
      </w:pPr>
      <w:r w:rsidRPr="00D13648">
        <w:t>Describe aquí...</w:t>
      </w:r>
    </w:p>
    <w:sectPr w:rsidR="00C334DE" w:rsidRPr="00D13648" w:rsidSect="004D66F7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FE9E9" w14:textId="77777777" w:rsidR="00D10E8A" w:rsidRDefault="00D10E8A" w:rsidP="00C334DE">
      <w:pPr>
        <w:spacing w:after="0" w:line="240" w:lineRule="auto"/>
      </w:pPr>
      <w:r>
        <w:separator/>
      </w:r>
    </w:p>
  </w:endnote>
  <w:endnote w:type="continuationSeparator" w:id="0">
    <w:p w14:paraId="667202DE" w14:textId="77777777" w:rsidR="00D10E8A" w:rsidRDefault="00D10E8A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D549" w14:textId="77777777" w:rsidR="00D10E8A" w:rsidRDefault="00D10E8A" w:rsidP="00C334DE">
      <w:pPr>
        <w:spacing w:after="0" w:line="240" w:lineRule="auto"/>
      </w:pPr>
      <w:r>
        <w:separator/>
      </w:r>
    </w:p>
  </w:footnote>
  <w:footnote w:type="continuationSeparator" w:id="0">
    <w:p w14:paraId="0DC8022C" w14:textId="77777777" w:rsidR="00D10E8A" w:rsidRDefault="00D10E8A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C02CF"/>
    <w:multiLevelType w:val="hybridMultilevel"/>
    <w:tmpl w:val="8CAAE2EE"/>
    <w:lvl w:ilvl="0" w:tplc="431E3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92095"/>
    <w:rsid w:val="000F2A2F"/>
    <w:rsid w:val="001A7FE5"/>
    <w:rsid w:val="00396745"/>
    <w:rsid w:val="003B5A79"/>
    <w:rsid w:val="003D5132"/>
    <w:rsid w:val="004107B9"/>
    <w:rsid w:val="004B5031"/>
    <w:rsid w:val="004D66F7"/>
    <w:rsid w:val="00505662"/>
    <w:rsid w:val="005443E3"/>
    <w:rsid w:val="005E01A0"/>
    <w:rsid w:val="006B3514"/>
    <w:rsid w:val="007C24F0"/>
    <w:rsid w:val="00827008"/>
    <w:rsid w:val="009301DE"/>
    <w:rsid w:val="0095400D"/>
    <w:rsid w:val="00A72205"/>
    <w:rsid w:val="00B512D8"/>
    <w:rsid w:val="00BE1758"/>
    <w:rsid w:val="00C277B3"/>
    <w:rsid w:val="00C334DE"/>
    <w:rsid w:val="00C851CC"/>
    <w:rsid w:val="00C90F89"/>
    <w:rsid w:val="00C94CC3"/>
    <w:rsid w:val="00D10E8A"/>
    <w:rsid w:val="00D13648"/>
    <w:rsid w:val="00D352C0"/>
    <w:rsid w:val="00E069E2"/>
    <w:rsid w:val="00E25C1B"/>
    <w:rsid w:val="00E26DF4"/>
    <w:rsid w:val="00E42345"/>
    <w:rsid w:val="00E507F0"/>
    <w:rsid w:val="00E669F6"/>
    <w:rsid w:val="00EA70BB"/>
    <w:rsid w:val="00EC70E6"/>
    <w:rsid w:val="00F3291F"/>
    <w:rsid w:val="00F64D0F"/>
    <w:rsid w:val="00F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25E9-782B-44FC-ACDC-00C15DC2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126</TotalTime>
  <Pages>12</Pages>
  <Words>1587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Adrian Ramos Espinosa</cp:lastModifiedBy>
  <cp:revision>10</cp:revision>
  <dcterms:created xsi:type="dcterms:W3CDTF">2025-05-19T10:24:00Z</dcterms:created>
  <dcterms:modified xsi:type="dcterms:W3CDTF">2025-05-28T11:37:00Z</dcterms:modified>
</cp:coreProperties>
</file>